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7311f0" w14:textId="367311f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