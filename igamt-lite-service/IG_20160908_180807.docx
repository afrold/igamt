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e5731c0" w14:textId="3e5731c0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