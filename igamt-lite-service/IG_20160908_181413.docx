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455086e" w14:textId="3455086e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