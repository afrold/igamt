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de7e6f" w14:textId="3fde7e6f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ADT_A01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Datatypes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