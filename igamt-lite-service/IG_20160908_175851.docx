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1cf8d9" w14:textId="3d1cf8d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September 06,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