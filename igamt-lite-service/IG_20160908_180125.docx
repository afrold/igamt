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c22bcb" w14:textId="30c22bc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