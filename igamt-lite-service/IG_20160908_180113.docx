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d6676a" w14:textId="3fd6676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