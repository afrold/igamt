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2e59840" w14:textId="32e5984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