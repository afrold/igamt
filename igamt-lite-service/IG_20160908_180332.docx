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5df285" w14:textId="3d5df285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CAIR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