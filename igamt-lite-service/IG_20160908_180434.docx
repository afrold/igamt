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004f8f8" w14:textId="3004f8f8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