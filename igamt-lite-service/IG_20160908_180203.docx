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a7008f5" w14:textId="3a7008f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