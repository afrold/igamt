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190ecf3" w14:textId="3190ecf3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