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74df4d0" w14:textId="374df4d0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