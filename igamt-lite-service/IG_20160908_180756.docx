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fba78f2" w14:textId="3fba78f2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