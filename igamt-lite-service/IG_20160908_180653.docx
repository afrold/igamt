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79b356" w14:textId="3679b356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