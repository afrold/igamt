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08.xhtml"/>
  <Override ContentType="application/xhtml+xml" PartName="/chunk309.xhtml"/>
  <Override ContentType="application/xhtml+xml" PartName="/chunk31.xhtml"/>
  <Override ContentType="application/xhtml+xml" PartName="/chunk310.xhtml"/>
  <Override ContentType="application/xhtml+xml" PartName="/chunk311.xhtml"/>
  <Override ContentType="application/xhtml+xml" PartName="/chunk312.xhtml"/>
  <Override ContentType="application/xhtml+xml" PartName="/chunk313.xhtml"/>
  <Override ContentType="application/xhtml+xml" PartName="/chunk314.xhtml"/>
  <Override ContentType="application/xhtml+xml" PartName="/chunk315.xhtml"/>
  <Override ContentType="application/xhtml+xml" PartName="/chunk316.xhtml"/>
  <Override ContentType="application/xhtml+xml" PartName="/chunk317.xhtml"/>
  <Override ContentType="application/xhtml+xml" PartName="/chunk318.xhtml"/>
  <Override ContentType="application/xhtml+xml" PartName="/chunk319.xhtml"/>
  <Override ContentType="application/xhtml+xml" PartName="/chunk32.xhtml"/>
  <Override ContentType="application/xhtml+xml" PartName="/chunk320.xhtml"/>
  <Override ContentType="application/xhtml+xml" PartName="/chunk321.xhtml"/>
  <Override ContentType="application/xhtml+xml" PartName="/chunk322.xhtml"/>
  <Override ContentType="application/xhtml+xml" PartName="/chunk323.xhtml"/>
  <Override ContentType="application/xhtml+xml" PartName="/chunk324.xhtml"/>
  <Override ContentType="application/xhtml+xml" PartName="/chunk325.xhtml"/>
  <Override ContentType="application/xhtml+xml" PartName="/chunk326.xhtml"/>
  <Override ContentType="application/xhtml+xml" PartName="/chunk327.xhtml"/>
  <Override ContentType="application/xhtml+xml" PartName="/chunk328.xhtml"/>
  <Override ContentType="application/xhtml+xml" PartName="/chunk329.xhtml"/>
  <Override ContentType="application/xhtml+xml" PartName="/chunk33.xhtml"/>
  <Override ContentType="application/xhtml+xml" PartName="/chunk330.xhtml"/>
  <Override ContentType="application/xhtml+xml" PartName="/chunk331.xhtml"/>
  <Override ContentType="application/xhtml+xml" PartName="/chunk332.xhtml"/>
  <Override ContentType="application/xhtml+xml" PartName="/chunk333.xhtml"/>
  <Override ContentType="application/xhtml+xml" PartName="/chunk334.xhtml"/>
  <Override ContentType="application/xhtml+xml" PartName="/chunk335.xhtml"/>
  <Override ContentType="application/xhtml+xml" PartName="/chunk336.xhtml"/>
  <Override ContentType="application/xhtml+xml" PartName="/chunk337.xhtml"/>
  <Override ContentType="application/xhtml+xml" PartName="/chunk338.xhtml"/>
  <Override ContentType="application/xhtml+xml" PartName="/chunk339.xhtml"/>
  <Override ContentType="application/xhtml+xml" PartName="/chunk34.xhtml"/>
  <Override ContentType="application/xhtml+xml" PartName="/chunk340.xhtml"/>
  <Override ContentType="application/xhtml+xml" PartName="/chunk341.xhtml"/>
  <Override ContentType="application/xhtml+xml" PartName="/chunk342.xhtml"/>
  <Override ContentType="application/xhtml+xml" PartName="/chunk343.xhtml"/>
  <Override ContentType="application/xhtml+xml" PartName="/chunk344.xhtml"/>
  <Override ContentType="application/xhtml+xml" PartName="/chunk345.xhtml"/>
  <Override ContentType="application/xhtml+xml" PartName="/chunk346.xhtml"/>
  <Override ContentType="application/xhtml+xml" PartName="/chunk347.xhtml"/>
  <Override ContentType="application/xhtml+xml" PartName="/chunk348.xhtml"/>
  <Override ContentType="application/xhtml+xml" PartName="/chunk349.xhtml"/>
  <Override ContentType="application/xhtml+xml" PartName="/chunk35.xhtml"/>
  <Override ContentType="application/xhtml+xml" PartName="/chunk350.xhtml"/>
  <Override ContentType="application/xhtml+xml" PartName="/chunk351.xhtml"/>
  <Override ContentType="application/xhtml+xml" PartName="/chunk352.xhtml"/>
  <Override ContentType="application/xhtml+xml" PartName="/chunk353.xhtml"/>
  <Override ContentType="application/xhtml+xml" PartName="/chunk354.xhtml"/>
  <Override ContentType="application/xhtml+xml" PartName="/chunk355.xhtml"/>
  <Override ContentType="application/xhtml+xml" PartName="/chunk356.xhtml"/>
  <Override ContentType="application/xhtml+xml" PartName="/chunk357.xhtml"/>
  <Override ContentType="application/xhtml+xml" PartName="/chunk358.xhtml"/>
  <Override ContentType="application/xhtml+xml" PartName="/chunk359.xhtml"/>
  <Override ContentType="application/xhtml+xml" PartName="/chunk36.xhtml"/>
  <Override ContentType="application/xhtml+xml" PartName="/chunk360.xhtml"/>
  <Override ContentType="application/xhtml+xml" PartName="/chunk361.xhtml"/>
  <Override ContentType="application/xhtml+xml" PartName="/chunk362.xhtml"/>
  <Override ContentType="application/xhtml+xml" PartName="/chunk363.xhtml"/>
  <Override ContentType="application/xhtml+xml" PartName="/chunk364.xhtml"/>
  <Override ContentType="application/xhtml+xml" PartName="/chunk365.xhtml"/>
  <Override ContentType="application/xhtml+xml" PartName="/chunk366.xhtml"/>
  <Override ContentType="application/xhtml+xml" PartName="/chunk367.xhtml"/>
  <Override ContentType="application/xhtml+xml" PartName="/chunk368.xhtml"/>
  <Override ContentType="application/xhtml+xml" PartName="/chunk369.xhtml"/>
  <Override ContentType="application/xhtml+xml" PartName="/chunk37.xhtml"/>
  <Override ContentType="application/xhtml+xml" PartName="/chunk370.xhtml"/>
  <Override ContentType="application/xhtml+xml" PartName="/chunk371.xhtml"/>
  <Override ContentType="application/xhtml+xml" PartName="/chunk372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0f75595" w14:textId="30f75595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IZ Profiles</w:t>
      </w:r>
    </w:p>
    <w:p/>
    <w:p>
      <w:pPr>
        <w:pStyle w:val="Subtitle"/>
      </w:pPr>
      <w:r>
        <w:t>Subtitle </w:t>
      </w:r>
    </w:p>
    <w:p>
      <w:pPr>
        <w:pStyle w:val="Style1"/>
      </w:pPr>
      <w:r>
        <w:t>August 03,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altChunk r:id="rId20"/>
    <w:altChunk r:id="rId21"/>
    <w:altChunk r:id="rId22"/>
    <w:altChunk r:id="rId23"/>
    <w:altChunk r:id="rId24"/>
    <w:altChunk r:id="rId25"/>
    <w:altChunk r:id="rId26"/>
    <w:p>
      <w:pPr>
        <w:pStyle w:val="Heading2"/>
      </w:pPr>
      <w:r>
        <w:t>Segments and Field Descriptions</w:t>
      </w:r>
    </w:p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p>
      <w:pPr>
        <w:pStyle w:val="Heading2"/>
      </w:pPr>
      <w:r>
        <w:t>Datatypes</w:t>
      </w:r>
    </w:p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p>
      <w:pPr>
        <w:pStyle w:val="Heading2"/>
      </w:pPr>
      <w:r>
        <w:t>Value Sets</w:t>
      </w:r>
    </w:p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altChunk r:id="rId326"/>
    <w:altChunk r:id="rId327"/>
    <w:altChunk r:id="rId328"/>
    <w:altChunk r:id="rId329"/>
    <w:altChunk r:id="rId330"/>
    <w:altChunk r:id="rId331"/>
    <w:altChunk r:id="rId332"/>
    <w:altChunk r:id="rId333"/>
    <w:altChunk r:id="rId334"/>
    <w:altChunk r:id="rId335"/>
    <w:altChunk r:id="rId336"/>
    <w:altChunk r:id="rId337"/>
    <w:altChunk r:id="rId338"/>
    <w:altChunk r:id="rId339"/>
    <w:altChunk r:id="rId340"/>
    <w:altChunk r:id="rId341"/>
    <w:altChunk r:id="rId342"/>
    <w:altChunk r:id="rId343"/>
    <w:altChunk r:id="rId344"/>
    <w:altChunk r:id="rId345"/>
    <w:altChunk r:id="rId346"/>
    <w:altChunk r:id="rId347"/>
    <w:altChunk r:id="rId348"/>
    <w:altChunk r:id="rId349"/>
    <w:altChunk r:id="rId350"/>
    <w:altChunk r:id="rId351"/>
    <w:altChunk r:id="rId352"/>
    <w:altChunk r:id="rId353"/>
    <w:altChunk r:id="rId354"/>
    <w:altChunk r:id="rId355"/>
    <w:altChunk r:id="rId356"/>
    <w:altChunk r:id="rId357"/>
    <w:altChunk r:id="rId358"/>
    <w:altChunk r:id="rId359"/>
    <w:altChunk r:id="rId360"/>
    <w:altChunk r:id="rId361"/>
    <w:altChunk r:id="rId362"/>
    <w:altChunk r:id="rId363"/>
    <w:altChunk r:id="rId364"/>
    <w:altChunk r:id="rId365"/>
    <w:altChunk r:id="rId366"/>
    <w:altChunk r:id="rId367"/>
    <w:altChunk r:id="rId368"/>
    <w:altChunk r:id="rId369"/>
    <w:altChunk r:id="rId370"/>
    <w:altChunk r:id="rId371"/>
    <w:altChunk r:id="rId372"/>
    <w:altChunk r:id="rId373"/>
    <w:altChunk r:id="rId374"/>
    <w:altChunk r:id="rId375"/>
    <w:altChunk r:id="rId376"/>
    <w:altChunk r:id="rId377"/>
    <w:altChunk r:id="rId378"/>
    <w:altChunk r:id="rId379"/>
    <w:altChunk r:id="rId380"/>
    <w:altChunk r:id="rId381"/>
    <w:altChunk r:id="rId382"/>
    <w:altChunk r:id="rId383"/>
    <w:altChunk r:id="rId384"/>
    <w:altChunk r:id="rId385"/>
    <w:altChunk r:id="rId386"/>
    <w:altChunk r:id="rId387"/>
    <w:altChunk r:id="rId388"/>
    <w:altChunk r:id="rId389"/>
    <w:altChunk r:id="rId390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    <Relationship Target="../chunk308.xhtml" Type="http://schemas.openxmlformats.org/officeDocument/2006/relationships/aFChunk" Id="rId326"/>
    <Relationship Target="../chunk309.xhtml" Type="http://schemas.openxmlformats.org/officeDocument/2006/relationships/aFChunk" Id="rId327"/>
    <Relationship Target="../chunk310.xhtml" Type="http://schemas.openxmlformats.org/officeDocument/2006/relationships/aFChunk" Id="rId328"/>
    <Relationship Target="../chunk311.xhtml" Type="http://schemas.openxmlformats.org/officeDocument/2006/relationships/aFChunk" Id="rId329"/>
    <Relationship Target="../chunk312.xhtml" Type="http://schemas.openxmlformats.org/officeDocument/2006/relationships/aFChunk" Id="rId330"/>
    <Relationship Target="../chunk313.xhtml" Type="http://schemas.openxmlformats.org/officeDocument/2006/relationships/aFChunk" Id="rId331"/>
    <Relationship Target="../chunk314.xhtml" Type="http://schemas.openxmlformats.org/officeDocument/2006/relationships/aFChunk" Id="rId332"/>
    <Relationship Target="../chunk315.xhtml" Type="http://schemas.openxmlformats.org/officeDocument/2006/relationships/aFChunk" Id="rId333"/>
    <Relationship Target="../chunk316.xhtml" Type="http://schemas.openxmlformats.org/officeDocument/2006/relationships/aFChunk" Id="rId334"/>
    <Relationship Target="../chunk317.xhtml" Type="http://schemas.openxmlformats.org/officeDocument/2006/relationships/aFChunk" Id="rId335"/>
    <Relationship Target="../chunk318.xhtml" Type="http://schemas.openxmlformats.org/officeDocument/2006/relationships/aFChunk" Id="rId336"/>
    <Relationship Target="../chunk319.xhtml" Type="http://schemas.openxmlformats.org/officeDocument/2006/relationships/aFChunk" Id="rId337"/>
    <Relationship Target="../chunk320.xhtml" Type="http://schemas.openxmlformats.org/officeDocument/2006/relationships/aFChunk" Id="rId338"/>
    <Relationship Target="../chunk321.xhtml" Type="http://schemas.openxmlformats.org/officeDocument/2006/relationships/aFChunk" Id="rId339"/>
    <Relationship Target="../chunk322.xhtml" Type="http://schemas.openxmlformats.org/officeDocument/2006/relationships/aFChunk" Id="rId340"/>
    <Relationship Target="../chunk323.xhtml" Type="http://schemas.openxmlformats.org/officeDocument/2006/relationships/aFChunk" Id="rId341"/>
    <Relationship Target="../chunk324.xhtml" Type="http://schemas.openxmlformats.org/officeDocument/2006/relationships/aFChunk" Id="rId342"/>
    <Relationship Target="../chunk325.xhtml" Type="http://schemas.openxmlformats.org/officeDocument/2006/relationships/aFChunk" Id="rId343"/>
    <Relationship Target="../chunk326.xhtml" Type="http://schemas.openxmlformats.org/officeDocument/2006/relationships/aFChunk" Id="rId344"/>
    <Relationship Target="../chunk327.xhtml" Type="http://schemas.openxmlformats.org/officeDocument/2006/relationships/aFChunk" Id="rId345"/>
    <Relationship Target="../chunk328.xhtml" Type="http://schemas.openxmlformats.org/officeDocument/2006/relationships/aFChunk" Id="rId346"/>
    <Relationship Target="../chunk329.xhtml" Type="http://schemas.openxmlformats.org/officeDocument/2006/relationships/aFChunk" Id="rId347"/>
    <Relationship Target="../chunk330.xhtml" Type="http://schemas.openxmlformats.org/officeDocument/2006/relationships/aFChunk" Id="rId348"/>
    <Relationship Target="../chunk331.xhtml" Type="http://schemas.openxmlformats.org/officeDocument/2006/relationships/aFChunk" Id="rId349"/>
    <Relationship Target="../chunk332.xhtml" Type="http://schemas.openxmlformats.org/officeDocument/2006/relationships/aFChunk" Id="rId350"/>
    <Relationship Target="../chunk333.xhtml" Type="http://schemas.openxmlformats.org/officeDocument/2006/relationships/aFChunk" Id="rId351"/>
    <Relationship Target="../chunk334.xhtml" Type="http://schemas.openxmlformats.org/officeDocument/2006/relationships/aFChunk" Id="rId352"/>
    <Relationship Target="../chunk335.xhtml" Type="http://schemas.openxmlformats.org/officeDocument/2006/relationships/aFChunk" Id="rId353"/>
    <Relationship Target="../chunk336.xhtml" Type="http://schemas.openxmlformats.org/officeDocument/2006/relationships/aFChunk" Id="rId354"/>
    <Relationship Target="../chunk337.xhtml" Type="http://schemas.openxmlformats.org/officeDocument/2006/relationships/aFChunk" Id="rId355"/>
    <Relationship Target="../chunk338.xhtml" Type="http://schemas.openxmlformats.org/officeDocument/2006/relationships/aFChunk" Id="rId356"/>
    <Relationship Target="../chunk339.xhtml" Type="http://schemas.openxmlformats.org/officeDocument/2006/relationships/aFChunk" Id="rId357"/>
    <Relationship Target="../chunk340.xhtml" Type="http://schemas.openxmlformats.org/officeDocument/2006/relationships/aFChunk" Id="rId358"/>
    <Relationship Target="../chunk341.xhtml" Type="http://schemas.openxmlformats.org/officeDocument/2006/relationships/aFChunk" Id="rId359"/>
    <Relationship Target="../chunk342.xhtml" Type="http://schemas.openxmlformats.org/officeDocument/2006/relationships/aFChunk" Id="rId360"/>
    <Relationship Target="../chunk343.xhtml" Type="http://schemas.openxmlformats.org/officeDocument/2006/relationships/aFChunk" Id="rId361"/>
    <Relationship Target="../chunk344.xhtml" Type="http://schemas.openxmlformats.org/officeDocument/2006/relationships/aFChunk" Id="rId362"/>
    <Relationship Target="../chunk345.xhtml" Type="http://schemas.openxmlformats.org/officeDocument/2006/relationships/aFChunk" Id="rId363"/>
    <Relationship Target="../chunk346.xhtml" Type="http://schemas.openxmlformats.org/officeDocument/2006/relationships/aFChunk" Id="rId364"/>
    <Relationship Target="../chunk347.xhtml" Type="http://schemas.openxmlformats.org/officeDocument/2006/relationships/aFChunk" Id="rId365"/>
    <Relationship Target="../chunk348.xhtml" Type="http://schemas.openxmlformats.org/officeDocument/2006/relationships/aFChunk" Id="rId366"/>
    <Relationship Target="../chunk349.xhtml" Type="http://schemas.openxmlformats.org/officeDocument/2006/relationships/aFChunk" Id="rId367"/>
    <Relationship Target="../chunk350.xhtml" Type="http://schemas.openxmlformats.org/officeDocument/2006/relationships/aFChunk" Id="rId368"/>
    <Relationship Target="../chunk351.xhtml" Type="http://schemas.openxmlformats.org/officeDocument/2006/relationships/aFChunk" Id="rId369"/>
    <Relationship Target="../chunk352.xhtml" Type="http://schemas.openxmlformats.org/officeDocument/2006/relationships/aFChunk" Id="rId370"/>
    <Relationship Target="../chunk353.xhtml" Type="http://schemas.openxmlformats.org/officeDocument/2006/relationships/aFChunk" Id="rId371"/>
    <Relationship Target="../chunk354.xhtml" Type="http://schemas.openxmlformats.org/officeDocument/2006/relationships/aFChunk" Id="rId372"/>
    <Relationship Target="../chunk355.xhtml" Type="http://schemas.openxmlformats.org/officeDocument/2006/relationships/aFChunk" Id="rId373"/>
    <Relationship Target="../chunk356.xhtml" Type="http://schemas.openxmlformats.org/officeDocument/2006/relationships/aFChunk" Id="rId374"/>
    <Relationship Target="../chunk357.xhtml" Type="http://schemas.openxmlformats.org/officeDocument/2006/relationships/aFChunk" Id="rId375"/>
    <Relationship Target="../chunk358.xhtml" Type="http://schemas.openxmlformats.org/officeDocument/2006/relationships/aFChunk" Id="rId376"/>
    <Relationship Target="../chunk359.xhtml" Type="http://schemas.openxmlformats.org/officeDocument/2006/relationships/aFChunk" Id="rId377"/>
    <Relationship Target="../chunk360.xhtml" Type="http://schemas.openxmlformats.org/officeDocument/2006/relationships/aFChunk" Id="rId378"/>
    <Relationship Target="../chunk361.xhtml" Type="http://schemas.openxmlformats.org/officeDocument/2006/relationships/aFChunk" Id="rId379"/>
    <Relationship Target="../chunk362.xhtml" Type="http://schemas.openxmlformats.org/officeDocument/2006/relationships/aFChunk" Id="rId380"/>
    <Relationship Target="../chunk363.xhtml" Type="http://schemas.openxmlformats.org/officeDocument/2006/relationships/aFChunk" Id="rId381"/>
    <Relationship Target="../chunk364.xhtml" Type="http://schemas.openxmlformats.org/officeDocument/2006/relationships/aFChunk" Id="rId382"/>
    <Relationship Target="../chunk365.xhtml" Type="http://schemas.openxmlformats.org/officeDocument/2006/relationships/aFChunk" Id="rId383"/>
    <Relationship Target="../chunk366.xhtml" Type="http://schemas.openxmlformats.org/officeDocument/2006/relationships/aFChunk" Id="rId384"/>
    <Relationship Target="../chunk367.xhtml" Type="http://schemas.openxmlformats.org/officeDocument/2006/relationships/aFChunk" Id="rId385"/>
    <Relationship Target="../chunk368.xhtml" Type="http://schemas.openxmlformats.org/officeDocument/2006/relationships/aFChunk" Id="rId386"/>
    <Relationship Target="../chunk369.xhtml" Type="http://schemas.openxmlformats.org/officeDocument/2006/relationships/aFChunk" Id="rId387"/>
    <Relationship Target="../chunk370.xhtml" Type="http://schemas.openxmlformats.org/officeDocument/2006/relationships/aFChunk" Id="rId388"/>
    <Relationship Target="../chunk371.xhtml" Type="http://schemas.openxmlformats.org/officeDocument/2006/relationships/aFChunk" Id="rId389"/>
    <Relationship Target="../chunk372.xhtml" Type="http://schemas.openxmlformats.org/officeDocument/2006/relationships/aFChunk" Id="rId390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