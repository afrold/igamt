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7f33e89" w14:textId="37f33e8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