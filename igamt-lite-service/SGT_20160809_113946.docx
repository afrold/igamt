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text/html" PartName="/hw.ht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52802054" w14:textId="77777777">
      <w:pPr>
        <w:pStyle w:val="HL7TableBody"/>
        <w15:collapsed w:val="false"/>
      </w:pPr>
      <w:bookmarkStart w:name="_GoBack" w:id="0"/>
      <w:bookmarkEnd w:id="0"/>
    </w:p>
    <w:altChunk r:id="rId18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717B4" w14:textId="77777777" w:rsidR="00D23D5E" w:rsidRDefault="00D23D5E" w:rsidP="00CF4CB3">
      <w:r>
        <w:separator/>
      </w:r>
    </w:p>
    <w:p w14:paraId="06F5362D" w14:textId="77777777" w:rsidR="00D23D5E" w:rsidRDefault="00D23D5E"/>
  </w:endnote>
  <w:endnote w:type="continuationSeparator" w:id="0">
    <w:p w14:paraId="1DA7207B" w14:textId="77777777" w:rsidR="00D23D5E" w:rsidRDefault="00D23D5E" w:rsidP="00CF4CB3">
      <w:r>
        <w:continuationSeparator/>
      </w:r>
    </w:p>
    <w:p w14:paraId="2F95DA23" w14:textId="77777777" w:rsidR="00D23D5E" w:rsidRDefault="00D23D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52ABB" w14:textId="77777777" w:rsidR="00D23D5E" w:rsidRDefault="00D23D5E" w:rsidP="00FD133A">
      <w:r>
        <w:separator/>
      </w:r>
    </w:p>
  </w:footnote>
  <w:footnote w:type="continuationSeparator" w:id="0">
    <w:p w14:paraId="35F82CD6" w14:textId="77777777" w:rsidR="00D23D5E" w:rsidRDefault="00D23D5E">
      <w:r>
        <w:continuationSeparator/>
      </w:r>
    </w:p>
  </w:footnote>
  <w:footnote w:type="continuationNotice" w:id="1">
    <w:p w14:paraId="127647C0" w14:textId="77777777" w:rsidR="00D23D5E" w:rsidRDefault="00D23D5E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../hw.html" Type="http://schemas.openxmlformats.org/officeDocument/2006/relationships/aFChunk" Id="rId18"/>
</Relationships>

</file>

<file path=word/_rels/settings.xml.rels><?xml version="1.0" encoding="UTF-8" standalone="yes"?>
<Relationships xmlns="http://schemas.openxmlformats.org/package/2006/relationships">
    <Relationship TargetMode="External" Target="/Users/jungyubw/Documents/Works/Projects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