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48f2ffb" w14:textId="348f2ffb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