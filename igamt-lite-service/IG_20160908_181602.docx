
<file path=[Content_Types].xml><?xml version="1.0" encoding="utf-8"?>
<Types xmlns="http://schemas.openxmlformats.org/package/2006/content-types">
  <Default Extension="html" ContentType="text/html"/>
  <Default Extension="rels" ContentType="application/vnd.openxmlformats-package.relationships+xml"/>
  <Default Extension="xhtml" ContentType="application/xhtml+xml"/>
  <Default Extension="xml" ContentType="application/xml"/>
  <Override ContentType="text/html" PartName="/chunk.html"/>
  <Override ContentType="application/xhtml+xml" PartName="/chunk.xhtml"/>
  <Override ContentType="application/xhtml+xml" PartName="/chunk10.xhtml"/>
  <Override ContentType="application/xhtml+xml" PartName="/chunk100.xhtml"/>
  <Override ContentType="application/xhtml+xml" PartName="/chunk101.xhtml"/>
  <Override ContentType="application/xhtml+xml" PartName="/chunk102.xhtml"/>
  <Override ContentType="application/xhtml+xml" PartName="/chunk103.xhtml"/>
  <Override ContentType="application/xhtml+xml" PartName="/chunk104.xhtml"/>
  <Override ContentType="application/xhtml+xml" PartName="/chunk105.xhtml"/>
  <Override ContentType="application/xhtml+xml" PartName="/chunk106.xhtml"/>
  <Override ContentType="application/xhtml+xml" PartName="/chunk107.xhtml"/>
  <Override ContentType="application/xhtml+xml" PartName="/chunk108.xhtml"/>
  <Override ContentType="application/xhtml+xml" PartName="/chunk109.xhtml"/>
  <Override ContentType="application/xhtml+xml" PartName="/chunk11.xhtml"/>
  <Override ContentType="application/xhtml+xml" PartName="/chunk110.xhtml"/>
  <Override ContentType="application/xhtml+xml" PartName="/chunk111.xhtml"/>
  <Override ContentType="application/xhtml+xml" PartName="/chunk112.xhtml"/>
  <Override ContentType="application/xhtml+xml" PartName="/chunk113.xhtml"/>
  <Override ContentType="application/xhtml+xml" PartName="/chunk114.xhtml"/>
  <Override ContentType="application/xhtml+xml" PartName="/chunk115.xhtml"/>
  <Override ContentType="application/xhtml+xml" PartName="/chunk116.xhtml"/>
  <Override ContentType="application/xhtml+xml" PartName="/chunk117.xhtml"/>
  <Override ContentType="application/xhtml+xml" PartName="/chunk118.xhtml"/>
  <Override ContentType="application/xhtml+xml" PartName="/chunk119.xhtml"/>
  <Override ContentType="application/xhtml+xml" PartName="/chunk12.xhtml"/>
  <Override ContentType="application/xhtml+xml" PartName="/chunk120.xhtml"/>
  <Override ContentType="application/xhtml+xml" PartName="/chunk121.xhtml"/>
  <Override ContentType="application/xhtml+xml" PartName="/chunk122.xhtml"/>
  <Override ContentType="application/xhtml+xml" PartName="/chunk123.xhtml"/>
  <Override ContentType="application/xhtml+xml" PartName="/chunk124.xhtml"/>
  <Override ContentType="application/xhtml+xml" PartName="/chunk125.xhtml"/>
  <Override ContentType="application/xhtml+xml" PartName="/chunk126.xhtml"/>
  <Override ContentType="application/xhtml+xml" PartName="/chunk127.xhtml"/>
  <Override ContentType="application/xhtml+xml" PartName="/chunk128.xhtml"/>
  <Override ContentType="application/xhtml+xml" PartName="/chunk129.xhtml"/>
  <Override ContentType="application/xhtml+xml" PartName="/chunk13.xhtml"/>
  <Override ContentType="application/xhtml+xml" PartName="/chunk130.xhtml"/>
  <Override ContentType="application/xhtml+xml" PartName="/chunk131.xhtml"/>
  <Override ContentType="application/xhtml+xml" PartName="/chunk132.xhtml"/>
  <Override ContentType="application/xhtml+xml" PartName="/chunk133.xhtml"/>
  <Override ContentType="application/xhtml+xml" PartName="/chunk134.xhtml"/>
  <Override ContentType="application/xhtml+xml" PartName="/chunk135.xhtml"/>
  <Override ContentType="application/xhtml+xml" PartName="/chunk136.xhtml"/>
  <Override ContentType="application/xhtml+xml" PartName="/chunk137.xhtml"/>
  <Override ContentType="application/xhtml+xml" PartName="/chunk138.xhtml"/>
  <Override ContentType="application/xhtml+xml" PartName="/chunk139.xhtml"/>
  <Override ContentType="application/xhtml+xml" PartName="/chunk14.xhtml"/>
  <Override ContentType="application/xhtml+xml" PartName="/chunk140.xhtml"/>
  <Override ContentType="application/xhtml+xml" PartName="/chunk141.xhtml"/>
  <Override ContentType="application/xhtml+xml" PartName="/chunk142.xhtml"/>
  <Override ContentType="application/xhtml+xml" PartName="/chunk143.xhtml"/>
  <Override ContentType="application/xhtml+xml" PartName="/chunk144.xhtml"/>
  <Override ContentType="application/xhtml+xml" PartName="/chunk145.xhtml"/>
  <Override ContentType="application/xhtml+xml" PartName="/chunk146.xhtml"/>
  <Override ContentType="application/xhtml+xml" PartName="/chunk147.xhtml"/>
  <Override ContentType="application/xhtml+xml" PartName="/chunk148.xhtml"/>
  <Override ContentType="application/xhtml+xml" PartName="/chunk149.xhtml"/>
  <Override ContentType="application/xhtml+xml" PartName="/chunk15.xhtml"/>
  <Override ContentType="application/xhtml+xml" PartName="/chunk150.xhtml"/>
  <Override ContentType="application/xhtml+xml" PartName="/chunk151.xhtml"/>
  <Override ContentType="application/xhtml+xml" PartName="/chunk152.xhtml"/>
  <Override ContentType="application/xhtml+xml" PartName="/chunk153.xhtml"/>
  <Override ContentType="application/xhtml+xml" PartName="/chunk154.xhtml"/>
  <Override ContentType="application/xhtml+xml" PartName="/chunk155.xhtml"/>
  <Override ContentType="application/xhtml+xml" PartName="/chunk156.xhtml"/>
  <Override ContentType="application/xhtml+xml" PartName="/chunk157.xhtml"/>
  <Override ContentType="application/xhtml+xml" PartName="/chunk158.xhtml"/>
  <Override ContentType="application/xhtml+xml" PartName="/chunk159.xhtml"/>
  <Override ContentType="application/xhtml+xml" PartName="/chunk16.xhtml"/>
  <Override ContentType="application/xhtml+xml" PartName="/chunk160.xhtml"/>
  <Override ContentType="application/xhtml+xml" PartName="/chunk161.xhtml"/>
  <Override ContentType="application/xhtml+xml" PartName="/chunk162.xhtml"/>
  <Override ContentType="application/xhtml+xml" PartName="/chunk163.xhtml"/>
  <Override ContentType="application/xhtml+xml" PartName="/chunk164.xhtml"/>
  <Override ContentType="application/xhtml+xml" PartName="/chunk165.xhtml"/>
  <Override ContentType="application/xhtml+xml" PartName="/chunk166.xhtml"/>
  <Override ContentType="application/xhtml+xml" PartName="/chunk167.xhtml"/>
  <Override ContentType="application/xhtml+xml" PartName="/chunk168.xhtml"/>
  <Override ContentType="application/xhtml+xml" PartName="/chunk169.xhtml"/>
  <Override ContentType="application/xhtml+xml" PartName="/chunk17.xhtml"/>
  <Override ContentType="application/xhtml+xml" PartName="/chunk170.xhtml"/>
  <Override ContentType="application/xhtml+xml" PartName="/chunk171.xhtml"/>
  <Override ContentType="application/xhtml+xml" PartName="/chunk172.xhtml"/>
  <Override ContentType="application/xhtml+xml" PartName="/chunk173.xhtml"/>
  <Override ContentType="application/xhtml+xml" PartName="/chunk174.xhtml"/>
  <Override ContentType="application/xhtml+xml" PartName="/chunk175.xhtml"/>
  <Override ContentType="application/xhtml+xml" PartName="/chunk176.xhtml"/>
  <Override ContentType="application/xhtml+xml" PartName="/chunk177.xhtml"/>
  <Override ContentType="application/xhtml+xml" PartName="/chunk178.xhtml"/>
  <Override ContentType="application/xhtml+xml" PartName="/chunk179.xhtml"/>
  <Override ContentType="application/xhtml+xml" PartName="/chunk18.xhtml"/>
  <Override ContentType="application/xhtml+xml" PartName="/chunk180.xhtml"/>
  <Override ContentType="application/xhtml+xml" PartName="/chunk181.xhtml"/>
  <Override ContentType="application/xhtml+xml" PartName="/chunk182.xhtml"/>
  <Override ContentType="application/xhtml+xml" PartName="/chunk183.xhtml"/>
  <Override ContentType="application/xhtml+xml" PartName="/chunk184.xhtml"/>
  <Override ContentType="application/xhtml+xml" PartName="/chunk185.xhtml"/>
  <Override ContentType="application/xhtml+xml" PartName="/chunk186.xhtml"/>
  <Override ContentType="application/xhtml+xml" PartName="/chunk187.xhtml"/>
  <Override ContentType="application/xhtml+xml" PartName="/chunk188.xhtml"/>
  <Override ContentType="application/xhtml+xml" PartName="/chunk189.xhtml"/>
  <Override ContentType="application/xhtml+xml" PartName="/chunk19.xhtml"/>
  <Override ContentType="application/xhtml+xml" PartName="/chunk190.xhtml"/>
  <Override ContentType="application/xhtml+xml" PartName="/chunk191.xhtml"/>
  <Override ContentType="application/xhtml+xml" PartName="/chunk192.xhtml"/>
  <Override ContentType="application/xhtml+xml" PartName="/chunk193.xhtml"/>
  <Override ContentType="application/xhtml+xml" PartName="/chunk194.xhtml"/>
  <Override ContentType="application/xhtml+xml" PartName="/chunk195.xhtml"/>
  <Override ContentType="application/xhtml+xml" PartName="/chunk196.xhtml"/>
  <Override ContentType="application/xhtml+xml" PartName="/chunk197.xhtml"/>
  <Override ContentType="application/xhtml+xml" PartName="/chunk198.xhtml"/>
  <Override ContentType="application/xhtml+xml" PartName="/chunk2.xhtml"/>
  <Override ContentType="application/xhtml+xml" PartName="/chunk20.xhtml"/>
  <Override ContentType="application/xhtml+xml" PartName="/chunk21.xhtml"/>
  <Override ContentType="application/xhtml+xml" PartName="/chunk22.xhtml"/>
  <Override ContentType="application/xhtml+xml" PartName="/chunk23.xhtml"/>
  <Override ContentType="application/xhtml+xml" PartName="/chunk24.xhtml"/>
  <Override ContentType="application/xhtml+xml" PartName="/chunk25.xhtml"/>
  <Override ContentType="application/xhtml+xml" PartName="/chunk26.xhtml"/>
  <Override ContentType="application/xhtml+xml" PartName="/chunk27.xhtml"/>
  <Override ContentType="application/xhtml+xml" PartName="/chunk28.xhtml"/>
  <Override ContentType="application/xhtml+xml" PartName="/chunk29.xhtml"/>
  <Override ContentType="application/xhtml+xml" PartName="/chunk3.xhtml"/>
  <Override ContentType="application/xhtml+xml" PartName="/chunk30.xhtml"/>
  <Override ContentType="application/xhtml+xml" PartName="/chunk31.xhtml"/>
  <Override ContentType="application/xhtml+xml" PartName="/chunk32.xhtml"/>
  <Override ContentType="application/xhtml+xml" PartName="/chunk33.xhtml"/>
  <Override ContentType="application/xhtml+xml" PartName="/chunk34.xhtml"/>
  <Override ContentType="application/xhtml+xml" PartName="/chunk35.xhtml"/>
  <Override ContentType="application/xhtml+xml" PartName="/chunk36.xhtml"/>
  <Override ContentType="application/xhtml+xml" PartName="/chunk37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75.xhtml"/>
  <Override ContentType="application/xhtml+xml" PartName="/chunk76.xhtml"/>
  <Override ContentType="application/xhtml+xml" PartName="/chunk77.xhtml"/>
  <Override ContentType="application/xhtml+xml" PartName="/chunk78.xhtml"/>
  <Override ContentType="application/xhtml+xml" PartName="/chunk79.xhtml"/>
  <Override ContentType="application/xhtml+xml" PartName="/chunk8.xhtml"/>
  <Override ContentType="application/xhtml+xml" PartName="/chunk80.xhtml"/>
  <Override ContentType="application/xhtml+xml" PartName="/chunk81.xhtml"/>
  <Override ContentType="application/xhtml+xml" PartName="/chunk82.xhtml"/>
  <Override ContentType="application/xhtml+xml" PartName="/chunk83.xhtml"/>
  <Override ContentType="application/xhtml+xml" PartName="/chunk84.xhtml"/>
  <Override ContentType="application/xhtml+xml" PartName="/chunk85.xhtml"/>
  <Override ContentType="application/xhtml+xml" PartName="/chunk86.xhtml"/>
  <Override ContentType="application/xhtml+xml" PartName="/chunk87.xhtml"/>
  <Override ContentType="application/xhtml+xml" PartName="/chunk88.xhtml"/>
  <Override ContentType="application/xhtml+xml" PartName="/chunk89.xhtml"/>
  <Override ContentType="application/xhtml+xml" PartName="/chunk9.xhtml"/>
  <Override ContentType="application/xhtml+xml" PartName="/chunk90.xhtml"/>
  <Override ContentType="application/xhtml+xml" PartName="/chunk91.xhtml"/>
  <Override ContentType="application/xhtml+xml" PartName="/chunk92.xhtml"/>
  <Override ContentType="application/xhtml+xml" PartName="/chunk93.xhtml"/>
  <Override ContentType="application/xhtml+xml" PartName="/chunk94.xhtml"/>
  <Override ContentType="application/xhtml+xml" PartName="/chunk95.xhtml"/>
  <Override ContentType="application/xhtml+xml" PartName="/chunk96.xhtml"/>
  <Override ContentType="application/xhtml+xml" PartName="/chunk97.xhtml"/>
  <Override ContentType="application/xhtml+xml" PartName="/chunk98.xhtml"/>
  <Override ContentType="application/xhtml+xml" PartName="/chunk9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27edf10" w14:textId="327edf10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Official Immunization History 2</w:t>
      </w:r>
    </w:p>
    <w:p/>
    <w:p>
      <w:pPr>
        <w:pStyle w:val="Subtitle"/>
      </w:pPr>
      <w:r>
        <w:t>Subtitle Request and receive a PDF of an Official Immunization History</w:t>
      </w:r>
    </w:p>
    <w:p>
      <w:pPr>
        <w:pStyle w:val="Style1"/>
      </w:pPr>
      <w:r>
        <w:t>August 12, 2016</w:t>
      </w:r>
    </w:p>
    <w:p/>
    <w:p/>
    <w:p>
      <w:pPr>
        <w:pStyle w:val="Style1"/>
      </w:pPr>
      <w:r>
        <w:t>HL7 Version 2.5.1</w:t>
      </w:r>
    </w:p>
    <w:p>
      <w:pPr>
        <w:pStyle w:val="Style1"/>
      </w:pPr>
      <w:r>
        <w:t>Document Version null</w:t>
      </w:r>
    </w:p>
    <w:p>
      <w:pPr>
        <w:pStyle w:val="Style1"/>
      </w:pPr>
      <w:r>
        <w:t>NIST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altChunk r:id="rId19"/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20"/>
    <w:altChunk r:id="rId21"/>
    <w:altChunk r:id="rId22"/>
    <w:altChunk r:id="rId23"/>
    <w:p>
      <w:pPr>
        <w:pStyle w:val="Heading2"/>
      </w:pPr>
      <w:r>
        <w:t>Segments and Field Descriptions</w:t>
      </w:r>
    </w:p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altChunk r:id="rId38"/>
    <w:p>
      <w:pPr>
        <w:pStyle w:val="Heading2"/>
      </w:pPr>
      <w:r>
        <w:t>Datatypes</w:t>
      </w:r>
    </w:p>
    <w:altChunk r:id="rId39"/>
    <w:altChunk r:id="rId40"/>
    <w:altChunk r:id="rId41"/>
    <w:altChunk r:id="rId42"/>
    <w:altChunk r:id="rId43"/>
    <w:altChunk r:id="rId44"/>
    <w:altChunk r:id="rId45"/>
    <w:altChunk r:id="rId46"/>
    <w:altChunk r:id="rId47"/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altChunk r:id="rId87"/>
    <w:altChunk r:id="rId88"/>
    <w:altChunk r:id="rId89"/>
    <w:altChunk r:id="rId90"/>
    <w:altChunk r:id="rId91"/>
    <w:altChunk r:id="rId92"/>
    <w:altChunk r:id="rId93"/>
    <w:altChunk r:id="rId94"/>
    <w:altChunk r:id="rId95"/>
    <w:altChunk r:id="rId96"/>
    <w:altChunk r:id="rId97"/>
    <w:altChunk r:id="rId98"/>
    <w:altChunk r:id="rId99"/>
    <w:altChunk r:id="rId100"/>
    <w:altChunk r:id="rId101"/>
    <w:altChunk r:id="rId102"/>
    <w:altChunk r:id="rId103"/>
    <w:altChunk r:id="rId104"/>
    <w:altChunk r:id="rId105"/>
    <w:altChunk r:id="rId106"/>
    <w:altChunk r:id="rId107"/>
    <w:altChunk r:id="rId108"/>
    <w:altChunk r:id="rId109"/>
    <w:altChunk r:id="rId110"/>
    <w:altChunk r:id="rId111"/>
    <w:altChunk r:id="rId112"/>
    <w:altChunk r:id="rId113"/>
    <w:altChunk r:id="rId114"/>
    <w:altChunk r:id="rId115"/>
    <w:altChunk r:id="rId116"/>
    <w:altChunk r:id="rId117"/>
    <w:p>
      <w:pPr>
        <w:pStyle w:val="Heading2"/>
      </w:pPr>
      <w:r>
        <w:t>Value Sets</w:t>
      </w:r>
    </w:p>
    <w:altChunk r:id="rId118"/>
    <w:altChunk r:id="rId119"/>
    <w:altChunk r:id="rId120"/>
    <w:altChunk r:id="rId121"/>
    <w:altChunk r:id="rId122"/>
    <w:altChunk r:id="rId123"/>
    <w:altChunk r:id="rId124"/>
    <w:altChunk r:id="rId125"/>
    <w:altChunk r:id="rId126"/>
    <w:altChunk r:id="rId127"/>
    <w:altChunk r:id="rId128"/>
    <w:altChunk r:id="rId129"/>
    <w:altChunk r:id="rId130"/>
    <w:altChunk r:id="rId131"/>
    <w:altChunk r:id="rId132"/>
    <w:altChunk r:id="rId133"/>
    <w:altChunk r:id="rId134"/>
    <w:altChunk r:id="rId135"/>
    <w:altChunk r:id="rId136"/>
    <w:altChunk r:id="rId137"/>
    <w:altChunk r:id="rId138"/>
    <w:altChunk r:id="rId139"/>
    <w:altChunk r:id="rId140"/>
    <w:altChunk r:id="rId141"/>
    <w:altChunk r:id="rId142"/>
    <w:altChunk r:id="rId143"/>
    <w:altChunk r:id="rId144"/>
    <w:altChunk r:id="rId145"/>
    <w:altChunk r:id="rId146"/>
    <w:altChunk r:id="rId147"/>
    <w:altChunk r:id="rId148"/>
    <w:altChunk r:id="rId149"/>
    <w:altChunk r:id="rId150"/>
    <w:altChunk r:id="rId151"/>
    <w:altChunk r:id="rId152"/>
    <w:altChunk r:id="rId153"/>
    <w:altChunk r:id="rId154"/>
    <w:altChunk r:id="rId155"/>
    <w:altChunk r:id="rId156"/>
    <w:altChunk r:id="rId157"/>
    <w:altChunk r:id="rId158"/>
    <w:altChunk r:id="rId159"/>
    <w:altChunk r:id="rId160"/>
    <w:altChunk r:id="rId161"/>
    <w:altChunk r:id="rId162"/>
    <w:altChunk r:id="rId163"/>
    <w:altChunk r:id="rId164"/>
    <w:altChunk r:id="rId165"/>
    <w:altChunk r:id="rId166"/>
    <w:altChunk r:id="rId167"/>
    <w:altChunk r:id="rId168"/>
    <w:altChunk r:id="rId169"/>
    <w:altChunk r:id="rId170"/>
    <w:altChunk r:id="rId171"/>
    <w:altChunk r:id="rId172"/>
    <w:altChunk r:id="rId173"/>
    <w:altChunk r:id="rId174"/>
    <w:altChunk r:id="rId175"/>
    <w:altChunk r:id="rId176"/>
    <w:altChunk r:id="rId177"/>
    <w:altChunk r:id="rId178"/>
    <w:altChunk r:id="rId179"/>
    <w:altChunk r:id="rId180"/>
    <w:altChunk r:id="rId181"/>
    <w:altChunk r:id="rId182"/>
    <w:altChunk r:id="rId183"/>
    <w:altChunk r:id="rId184"/>
    <w:altChunk r:id="rId185"/>
    <w:altChunk r:id="rId186"/>
    <w:altChunk r:id="rId187"/>
    <w:altChunk r:id="rId188"/>
    <w:altChunk r:id="rId189"/>
    <w:altChunk r:id="rId190"/>
    <w:altChunk r:id="rId191"/>
    <w:altChunk r:id="rId192"/>
    <w:altChunk r:id="rId193"/>
    <w:altChunk r:id="rId194"/>
    <w:altChunk r:id="rId195"/>
    <w:altChunk r:id="rId196"/>
    <w:altChunk r:id="rId197"/>
    <w:altChunk r:id="rId198"/>
    <w:altChunk r:id="rId199"/>
    <w:altChunk r:id="rId200"/>
    <w:altChunk r:id="rId201"/>
    <w:altChunk r:id="rId202"/>
    <w:altChunk r:id="rId203"/>
    <w:altChunk r:id="rId204"/>
    <w:altChunk r:id="rId205"/>
    <w:altChunk r:id="rId206"/>
    <w:altChunk r:id="rId207"/>
    <w:altChunk r:id="rId208"/>
    <w:altChunk r:id="rId209"/>
    <w:altChunk r:id="rId210"/>
    <w:altChunk r:id="rId211"/>
    <w:altChunk r:id="rId212"/>
    <w:altChunk r:id="rId213"/>
    <w:altChunk r:id="rId214"/>
    <w:altChunk r:id="rId215"/>
    <w:altChunk r:id="rId216"/>
    <w:altChunk r:id="rId217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html" Type="http://schemas.openxmlformats.org/officeDocument/2006/relationships/aFChunk" Id="rId19"/>
    <Relationship Target="../chunk.xhtml" Type="http://schemas.openxmlformats.org/officeDocument/2006/relationships/aFChunk" Id="rId20"/>
    <Relationship Target="../chunk2.xhtml" Type="http://schemas.openxmlformats.org/officeDocument/2006/relationships/aFChunk" Id="rId21"/>
    <Relationship Target="../chunk3.xhtml" Type="http://schemas.openxmlformats.org/officeDocument/2006/relationships/aFChunk" Id="rId22"/>
    <Relationship Target="../chunk4.xhtml" Type="http://schemas.openxmlformats.org/officeDocument/2006/relationships/aFChunk" Id="rId23"/>
    <Relationship Target="../chunk5.xhtml" Type="http://schemas.openxmlformats.org/officeDocument/2006/relationships/aFChunk" Id="rId24"/>
    <Relationship Target="../chunk6.xhtml" Type="http://schemas.openxmlformats.org/officeDocument/2006/relationships/aFChunk" Id="rId25"/>
    <Relationship Target="../chunk7.xhtml" Type="http://schemas.openxmlformats.org/officeDocument/2006/relationships/aFChunk" Id="rId26"/>
    <Relationship Target="../chunk8.xhtml" Type="http://schemas.openxmlformats.org/officeDocument/2006/relationships/aFChunk" Id="rId27"/>
    <Relationship Target="../chunk9.xhtml" Type="http://schemas.openxmlformats.org/officeDocument/2006/relationships/aFChunk" Id="rId28"/>
    <Relationship Target="../chunk10.xhtml" Type="http://schemas.openxmlformats.org/officeDocument/2006/relationships/aFChunk" Id="rId29"/>
    <Relationship Target="../chunk11.xhtml" Type="http://schemas.openxmlformats.org/officeDocument/2006/relationships/aFChunk" Id="rId30"/>
    <Relationship Target="../chunk12.xhtml" Type="http://schemas.openxmlformats.org/officeDocument/2006/relationships/aFChunk" Id="rId31"/>
    <Relationship Target="../chunk13.xhtml" Type="http://schemas.openxmlformats.org/officeDocument/2006/relationships/aFChunk" Id="rId32"/>
    <Relationship Target="../chunk14.xhtml" Type="http://schemas.openxmlformats.org/officeDocument/2006/relationships/aFChunk" Id="rId33"/>
    <Relationship Target="../chunk15.xhtml" Type="http://schemas.openxmlformats.org/officeDocument/2006/relationships/aFChunk" Id="rId34"/>
    <Relationship Target="../chunk16.xhtml" Type="http://schemas.openxmlformats.org/officeDocument/2006/relationships/aFChunk" Id="rId35"/>
    <Relationship Target="../chunk17.xhtml" Type="http://schemas.openxmlformats.org/officeDocument/2006/relationships/aFChunk" Id="rId36"/>
    <Relationship Target="../chunk18.xhtml" Type="http://schemas.openxmlformats.org/officeDocument/2006/relationships/aFChunk" Id="rId37"/>
    <Relationship Target="../chunk19.xhtml" Type="http://schemas.openxmlformats.org/officeDocument/2006/relationships/aFChunk" Id="rId38"/>
    <Relationship Target="../chunk20.xhtml" Type="http://schemas.openxmlformats.org/officeDocument/2006/relationships/aFChunk" Id="rId39"/>
    <Relationship Target="../chunk21.xhtml" Type="http://schemas.openxmlformats.org/officeDocument/2006/relationships/aFChunk" Id="rId40"/>
    <Relationship Target="../chunk22.xhtml" Type="http://schemas.openxmlformats.org/officeDocument/2006/relationships/aFChunk" Id="rId41"/>
    <Relationship Target="../chunk23.xhtml" Type="http://schemas.openxmlformats.org/officeDocument/2006/relationships/aFChunk" Id="rId42"/>
    <Relationship Target="../chunk24.xhtml" Type="http://schemas.openxmlformats.org/officeDocument/2006/relationships/aFChunk" Id="rId43"/>
    <Relationship Target="../chunk25.xhtml" Type="http://schemas.openxmlformats.org/officeDocument/2006/relationships/aFChunk" Id="rId44"/>
    <Relationship Target="../chunk26.xhtml" Type="http://schemas.openxmlformats.org/officeDocument/2006/relationships/aFChunk" Id="rId45"/>
    <Relationship Target="../chunk27.xhtml" Type="http://schemas.openxmlformats.org/officeDocument/2006/relationships/aFChunk" Id="rId46"/>
    <Relationship Target="../chunk28.xhtml" Type="http://schemas.openxmlformats.org/officeDocument/2006/relationships/aFChunk" Id="rId47"/>
    <Relationship Target="../chunk29.xhtml" Type="http://schemas.openxmlformats.org/officeDocument/2006/relationships/aFChunk" Id="rId48"/>
    <Relationship Target="../chunk30.xhtml" Type="http://schemas.openxmlformats.org/officeDocument/2006/relationships/aFChunk" Id="rId49"/>
    <Relationship Target="../chunk31.xhtml" Type="http://schemas.openxmlformats.org/officeDocument/2006/relationships/aFChunk" Id="rId50"/>
    <Relationship Target="../chunk32.xhtml" Type="http://schemas.openxmlformats.org/officeDocument/2006/relationships/aFChunk" Id="rId51"/>
    <Relationship Target="../chunk33.xhtml" Type="http://schemas.openxmlformats.org/officeDocument/2006/relationships/aFChunk" Id="rId52"/>
    <Relationship Target="../chunk34.xhtml" Type="http://schemas.openxmlformats.org/officeDocument/2006/relationships/aFChunk" Id="rId53"/>
    <Relationship Target="../chunk35.xhtml" Type="http://schemas.openxmlformats.org/officeDocument/2006/relationships/aFChunk" Id="rId54"/>
    <Relationship Target="../chunk36.xhtml" Type="http://schemas.openxmlformats.org/officeDocument/2006/relationships/aFChunk" Id="rId55"/>
    <Relationship Target="../chunk37.xhtml" Type="http://schemas.openxmlformats.org/officeDocument/2006/relationships/aFChunk" Id="rId56"/>
    <Relationship Target="../chunk38.xhtml" Type="http://schemas.openxmlformats.org/officeDocument/2006/relationships/aFChunk" Id="rId57"/>
    <Relationship Target="../chunk39.xhtml" Type="http://schemas.openxmlformats.org/officeDocument/2006/relationships/aFChunk" Id="rId58"/>
    <Relationship Target="../chunk40.xhtml" Type="http://schemas.openxmlformats.org/officeDocument/2006/relationships/aFChunk" Id="rId59"/>
    <Relationship Target="../chunk41.xhtml" Type="http://schemas.openxmlformats.org/officeDocument/2006/relationships/aFChunk" Id="rId60"/>
    <Relationship Target="../chunk42.xhtml" Type="http://schemas.openxmlformats.org/officeDocument/2006/relationships/aFChunk" Id="rId61"/>
    <Relationship Target="../chunk43.xhtml" Type="http://schemas.openxmlformats.org/officeDocument/2006/relationships/aFChunk" Id="rId62"/>
    <Relationship Target="../chunk44.xhtml" Type="http://schemas.openxmlformats.org/officeDocument/2006/relationships/aFChunk" Id="rId63"/>
    <Relationship Target="../chunk45.xhtml" Type="http://schemas.openxmlformats.org/officeDocument/2006/relationships/aFChunk" Id="rId64"/>
    <Relationship Target="../chunk46.xhtml" Type="http://schemas.openxmlformats.org/officeDocument/2006/relationships/aFChunk" Id="rId65"/>
    <Relationship Target="../chunk47.xhtml" Type="http://schemas.openxmlformats.org/officeDocument/2006/relationships/aFChunk" Id="rId66"/>
    <Relationship Target="../chunk48.xhtml" Type="http://schemas.openxmlformats.org/officeDocument/2006/relationships/aFChunk" Id="rId67"/>
    <Relationship Target="../chunk49.xhtml" Type="http://schemas.openxmlformats.org/officeDocument/2006/relationships/aFChunk" Id="rId68"/>
    <Relationship Target="../chunk50.xhtml" Type="http://schemas.openxmlformats.org/officeDocument/2006/relationships/aFChunk" Id="rId69"/>
    <Relationship Target="../chunk51.xhtml" Type="http://schemas.openxmlformats.org/officeDocument/2006/relationships/aFChunk" Id="rId70"/>
    <Relationship Target="../chunk52.xhtml" Type="http://schemas.openxmlformats.org/officeDocument/2006/relationships/aFChunk" Id="rId71"/>
    <Relationship Target="../chunk53.xhtml" Type="http://schemas.openxmlformats.org/officeDocument/2006/relationships/aFChunk" Id="rId72"/>
    <Relationship Target="../chunk54.xhtml" Type="http://schemas.openxmlformats.org/officeDocument/2006/relationships/aFChunk" Id="rId73"/>
    <Relationship Target="../chunk55.xhtml" Type="http://schemas.openxmlformats.org/officeDocument/2006/relationships/aFChunk" Id="rId74"/>
    <Relationship Target="../chunk56.xhtml" Type="http://schemas.openxmlformats.org/officeDocument/2006/relationships/aFChunk" Id="rId75"/>
    <Relationship Target="../chunk57.xhtml" Type="http://schemas.openxmlformats.org/officeDocument/2006/relationships/aFChunk" Id="rId76"/>
    <Relationship Target="../chunk58.xhtml" Type="http://schemas.openxmlformats.org/officeDocument/2006/relationships/aFChunk" Id="rId77"/>
    <Relationship Target="../chunk59.xhtml" Type="http://schemas.openxmlformats.org/officeDocument/2006/relationships/aFChunk" Id="rId78"/>
    <Relationship Target="../chunk60.xhtml" Type="http://schemas.openxmlformats.org/officeDocument/2006/relationships/aFChunk" Id="rId79"/>
    <Relationship Target="../chunk61.xhtml" Type="http://schemas.openxmlformats.org/officeDocument/2006/relationships/aFChunk" Id="rId80"/>
    <Relationship Target="../chunk62.xhtml" Type="http://schemas.openxmlformats.org/officeDocument/2006/relationships/aFChunk" Id="rId81"/>
    <Relationship Target="../chunk63.xhtml" Type="http://schemas.openxmlformats.org/officeDocument/2006/relationships/aFChunk" Id="rId82"/>
    <Relationship Target="../chunk64.xhtml" Type="http://schemas.openxmlformats.org/officeDocument/2006/relationships/aFChunk" Id="rId83"/>
    <Relationship Target="../chunk65.xhtml" Type="http://schemas.openxmlformats.org/officeDocument/2006/relationships/aFChunk" Id="rId84"/>
    <Relationship Target="../chunk66.xhtml" Type="http://schemas.openxmlformats.org/officeDocument/2006/relationships/aFChunk" Id="rId85"/>
    <Relationship Target="../chunk67.xhtml" Type="http://schemas.openxmlformats.org/officeDocument/2006/relationships/aFChunk" Id="rId86"/>
    <Relationship Target="../chunk68.xhtml" Type="http://schemas.openxmlformats.org/officeDocument/2006/relationships/aFChunk" Id="rId87"/>
    <Relationship Target="../chunk69.xhtml" Type="http://schemas.openxmlformats.org/officeDocument/2006/relationships/aFChunk" Id="rId88"/>
    <Relationship Target="../chunk70.xhtml" Type="http://schemas.openxmlformats.org/officeDocument/2006/relationships/aFChunk" Id="rId89"/>
    <Relationship Target="../chunk71.xhtml" Type="http://schemas.openxmlformats.org/officeDocument/2006/relationships/aFChunk" Id="rId90"/>
    <Relationship Target="../chunk72.xhtml" Type="http://schemas.openxmlformats.org/officeDocument/2006/relationships/aFChunk" Id="rId91"/>
    <Relationship Target="../chunk73.xhtml" Type="http://schemas.openxmlformats.org/officeDocument/2006/relationships/aFChunk" Id="rId92"/>
    <Relationship Target="../chunk74.xhtml" Type="http://schemas.openxmlformats.org/officeDocument/2006/relationships/aFChunk" Id="rId93"/>
    <Relationship Target="../chunk75.xhtml" Type="http://schemas.openxmlformats.org/officeDocument/2006/relationships/aFChunk" Id="rId94"/>
    <Relationship Target="../chunk76.xhtml" Type="http://schemas.openxmlformats.org/officeDocument/2006/relationships/aFChunk" Id="rId95"/>
    <Relationship Target="../chunk77.xhtml" Type="http://schemas.openxmlformats.org/officeDocument/2006/relationships/aFChunk" Id="rId96"/>
    <Relationship Target="../chunk78.xhtml" Type="http://schemas.openxmlformats.org/officeDocument/2006/relationships/aFChunk" Id="rId97"/>
    <Relationship Target="../chunk79.xhtml" Type="http://schemas.openxmlformats.org/officeDocument/2006/relationships/aFChunk" Id="rId98"/>
    <Relationship Target="../chunk80.xhtml" Type="http://schemas.openxmlformats.org/officeDocument/2006/relationships/aFChunk" Id="rId99"/>
    <Relationship Target="../chunk81.xhtml" Type="http://schemas.openxmlformats.org/officeDocument/2006/relationships/aFChunk" Id="rId100"/>
    <Relationship Target="../chunk82.xhtml" Type="http://schemas.openxmlformats.org/officeDocument/2006/relationships/aFChunk" Id="rId101"/>
    <Relationship Target="../chunk83.xhtml" Type="http://schemas.openxmlformats.org/officeDocument/2006/relationships/aFChunk" Id="rId102"/>
    <Relationship Target="../chunk84.xhtml" Type="http://schemas.openxmlformats.org/officeDocument/2006/relationships/aFChunk" Id="rId103"/>
    <Relationship Target="../chunk85.xhtml" Type="http://schemas.openxmlformats.org/officeDocument/2006/relationships/aFChunk" Id="rId104"/>
    <Relationship Target="../chunk86.xhtml" Type="http://schemas.openxmlformats.org/officeDocument/2006/relationships/aFChunk" Id="rId105"/>
    <Relationship Target="../chunk87.xhtml" Type="http://schemas.openxmlformats.org/officeDocument/2006/relationships/aFChunk" Id="rId106"/>
    <Relationship Target="../chunk88.xhtml" Type="http://schemas.openxmlformats.org/officeDocument/2006/relationships/aFChunk" Id="rId107"/>
    <Relationship Target="../chunk89.xhtml" Type="http://schemas.openxmlformats.org/officeDocument/2006/relationships/aFChunk" Id="rId108"/>
    <Relationship Target="../chunk90.xhtml" Type="http://schemas.openxmlformats.org/officeDocument/2006/relationships/aFChunk" Id="rId109"/>
    <Relationship Target="../chunk91.xhtml" Type="http://schemas.openxmlformats.org/officeDocument/2006/relationships/aFChunk" Id="rId110"/>
    <Relationship Target="../chunk92.xhtml" Type="http://schemas.openxmlformats.org/officeDocument/2006/relationships/aFChunk" Id="rId111"/>
    <Relationship Target="../chunk93.xhtml" Type="http://schemas.openxmlformats.org/officeDocument/2006/relationships/aFChunk" Id="rId112"/>
    <Relationship Target="../chunk94.xhtml" Type="http://schemas.openxmlformats.org/officeDocument/2006/relationships/aFChunk" Id="rId113"/>
    <Relationship Target="../chunk95.xhtml" Type="http://schemas.openxmlformats.org/officeDocument/2006/relationships/aFChunk" Id="rId114"/>
    <Relationship Target="../chunk96.xhtml" Type="http://schemas.openxmlformats.org/officeDocument/2006/relationships/aFChunk" Id="rId115"/>
    <Relationship Target="../chunk97.xhtml" Type="http://schemas.openxmlformats.org/officeDocument/2006/relationships/aFChunk" Id="rId116"/>
    <Relationship Target="../chunk98.xhtml" Type="http://schemas.openxmlformats.org/officeDocument/2006/relationships/aFChunk" Id="rId117"/>
    <Relationship Target="../chunk99.xhtml" Type="http://schemas.openxmlformats.org/officeDocument/2006/relationships/aFChunk" Id="rId118"/>
    <Relationship Target="../chunk100.xhtml" Type="http://schemas.openxmlformats.org/officeDocument/2006/relationships/aFChunk" Id="rId119"/>
    <Relationship Target="../chunk101.xhtml" Type="http://schemas.openxmlformats.org/officeDocument/2006/relationships/aFChunk" Id="rId120"/>
    <Relationship Target="../chunk102.xhtml" Type="http://schemas.openxmlformats.org/officeDocument/2006/relationships/aFChunk" Id="rId121"/>
    <Relationship Target="../chunk103.xhtml" Type="http://schemas.openxmlformats.org/officeDocument/2006/relationships/aFChunk" Id="rId122"/>
    <Relationship Target="../chunk104.xhtml" Type="http://schemas.openxmlformats.org/officeDocument/2006/relationships/aFChunk" Id="rId123"/>
    <Relationship Target="../chunk105.xhtml" Type="http://schemas.openxmlformats.org/officeDocument/2006/relationships/aFChunk" Id="rId124"/>
    <Relationship Target="../chunk106.xhtml" Type="http://schemas.openxmlformats.org/officeDocument/2006/relationships/aFChunk" Id="rId125"/>
    <Relationship Target="../chunk107.xhtml" Type="http://schemas.openxmlformats.org/officeDocument/2006/relationships/aFChunk" Id="rId126"/>
    <Relationship Target="../chunk108.xhtml" Type="http://schemas.openxmlformats.org/officeDocument/2006/relationships/aFChunk" Id="rId127"/>
    <Relationship Target="../chunk109.xhtml" Type="http://schemas.openxmlformats.org/officeDocument/2006/relationships/aFChunk" Id="rId128"/>
    <Relationship Target="../chunk110.xhtml" Type="http://schemas.openxmlformats.org/officeDocument/2006/relationships/aFChunk" Id="rId129"/>
    <Relationship Target="../chunk111.xhtml" Type="http://schemas.openxmlformats.org/officeDocument/2006/relationships/aFChunk" Id="rId130"/>
    <Relationship Target="../chunk112.xhtml" Type="http://schemas.openxmlformats.org/officeDocument/2006/relationships/aFChunk" Id="rId131"/>
    <Relationship Target="../chunk113.xhtml" Type="http://schemas.openxmlformats.org/officeDocument/2006/relationships/aFChunk" Id="rId132"/>
    <Relationship Target="../chunk114.xhtml" Type="http://schemas.openxmlformats.org/officeDocument/2006/relationships/aFChunk" Id="rId133"/>
    <Relationship Target="../chunk115.xhtml" Type="http://schemas.openxmlformats.org/officeDocument/2006/relationships/aFChunk" Id="rId134"/>
    <Relationship Target="../chunk116.xhtml" Type="http://schemas.openxmlformats.org/officeDocument/2006/relationships/aFChunk" Id="rId135"/>
    <Relationship Target="../chunk117.xhtml" Type="http://schemas.openxmlformats.org/officeDocument/2006/relationships/aFChunk" Id="rId136"/>
    <Relationship Target="../chunk118.xhtml" Type="http://schemas.openxmlformats.org/officeDocument/2006/relationships/aFChunk" Id="rId137"/>
    <Relationship Target="../chunk119.xhtml" Type="http://schemas.openxmlformats.org/officeDocument/2006/relationships/aFChunk" Id="rId138"/>
    <Relationship Target="../chunk120.xhtml" Type="http://schemas.openxmlformats.org/officeDocument/2006/relationships/aFChunk" Id="rId139"/>
    <Relationship Target="../chunk121.xhtml" Type="http://schemas.openxmlformats.org/officeDocument/2006/relationships/aFChunk" Id="rId140"/>
    <Relationship Target="../chunk122.xhtml" Type="http://schemas.openxmlformats.org/officeDocument/2006/relationships/aFChunk" Id="rId141"/>
    <Relationship Target="../chunk123.xhtml" Type="http://schemas.openxmlformats.org/officeDocument/2006/relationships/aFChunk" Id="rId142"/>
    <Relationship Target="../chunk124.xhtml" Type="http://schemas.openxmlformats.org/officeDocument/2006/relationships/aFChunk" Id="rId143"/>
    <Relationship Target="../chunk125.xhtml" Type="http://schemas.openxmlformats.org/officeDocument/2006/relationships/aFChunk" Id="rId144"/>
    <Relationship Target="../chunk126.xhtml" Type="http://schemas.openxmlformats.org/officeDocument/2006/relationships/aFChunk" Id="rId145"/>
    <Relationship Target="../chunk127.xhtml" Type="http://schemas.openxmlformats.org/officeDocument/2006/relationships/aFChunk" Id="rId146"/>
    <Relationship Target="../chunk128.xhtml" Type="http://schemas.openxmlformats.org/officeDocument/2006/relationships/aFChunk" Id="rId147"/>
    <Relationship Target="../chunk129.xhtml" Type="http://schemas.openxmlformats.org/officeDocument/2006/relationships/aFChunk" Id="rId148"/>
    <Relationship Target="../chunk130.xhtml" Type="http://schemas.openxmlformats.org/officeDocument/2006/relationships/aFChunk" Id="rId149"/>
    <Relationship Target="../chunk131.xhtml" Type="http://schemas.openxmlformats.org/officeDocument/2006/relationships/aFChunk" Id="rId150"/>
    <Relationship Target="../chunk132.xhtml" Type="http://schemas.openxmlformats.org/officeDocument/2006/relationships/aFChunk" Id="rId151"/>
    <Relationship Target="../chunk133.xhtml" Type="http://schemas.openxmlformats.org/officeDocument/2006/relationships/aFChunk" Id="rId152"/>
    <Relationship Target="../chunk134.xhtml" Type="http://schemas.openxmlformats.org/officeDocument/2006/relationships/aFChunk" Id="rId153"/>
    <Relationship Target="../chunk135.xhtml" Type="http://schemas.openxmlformats.org/officeDocument/2006/relationships/aFChunk" Id="rId154"/>
    <Relationship Target="../chunk136.xhtml" Type="http://schemas.openxmlformats.org/officeDocument/2006/relationships/aFChunk" Id="rId155"/>
    <Relationship Target="../chunk137.xhtml" Type="http://schemas.openxmlformats.org/officeDocument/2006/relationships/aFChunk" Id="rId156"/>
    <Relationship Target="../chunk138.xhtml" Type="http://schemas.openxmlformats.org/officeDocument/2006/relationships/aFChunk" Id="rId157"/>
    <Relationship Target="../chunk139.xhtml" Type="http://schemas.openxmlformats.org/officeDocument/2006/relationships/aFChunk" Id="rId158"/>
    <Relationship Target="../chunk140.xhtml" Type="http://schemas.openxmlformats.org/officeDocument/2006/relationships/aFChunk" Id="rId159"/>
    <Relationship Target="../chunk141.xhtml" Type="http://schemas.openxmlformats.org/officeDocument/2006/relationships/aFChunk" Id="rId160"/>
    <Relationship Target="../chunk142.xhtml" Type="http://schemas.openxmlformats.org/officeDocument/2006/relationships/aFChunk" Id="rId161"/>
    <Relationship Target="../chunk143.xhtml" Type="http://schemas.openxmlformats.org/officeDocument/2006/relationships/aFChunk" Id="rId162"/>
    <Relationship Target="../chunk144.xhtml" Type="http://schemas.openxmlformats.org/officeDocument/2006/relationships/aFChunk" Id="rId163"/>
    <Relationship Target="../chunk145.xhtml" Type="http://schemas.openxmlformats.org/officeDocument/2006/relationships/aFChunk" Id="rId164"/>
    <Relationship Target="../chunk146.xhtml" Type="http://schemas.openxmlformats.org/officeDocument/2006/relationships/aFChunk" Id="rId165"/>
    <Relationship Target="../chunk147.xhtml" Type="http://schemas.openxmlformats.org/officeDocument/2006/relationships/aFChunk" Id="rId166"/>
    <Relationship Target="../chunk148.xhtml" Type="http://schemas.openxmlformats.org/officeDocument/2006/relationships/aFChunk" Id="rId167"/>
    <Relationship Target="../chunk149.xhtml" Type="http://schemas.openxmlformats.org/officeDocument/2006/relationships/aFChunk" Id="rId168"/>
    <Relationship Target="../chunk150.xhtml" Type="http://schemas.openxmlformats.org/officeDocument/2006/relationships/aFChunk" Id="rId169"/>
    <Relationship Target="../chunk151.xhtml" Type="http://schemas.openxmlformats.org/officeDocument/2006/relationships/aFChunk" Id="rId170"/>
    <Relationship Target="../chunk152.xhtml" Type="http://schemas.openxmlformats.org/officeDocument/2006/relationships/aFChunk" Id="rId171"/>
    <Relationship Target="../chunk153.xhtml" Type="http://schemas.openxmlformats.org/officeDocument/2006/relationships/aFChunk" Id="rId172"/>
    <Relationship Target="../chunk154.xhtml" Type="http://schemas.openxmlformats.org/officeDocument/2006/relationships/aFChunk" Id="rId173"/>
    <Relationship Target="../chunk155.xhtml" Type="http://schemas.openxmlformats.org/officeDocument/2006/relationships/aFChunk" Id="rId174"/>
    <Relationship Target="../chunk156.xhtml" Type="http://schemas.openxmlformats.org/officeDocument/2006/relationships/aFChunk" Id="rId175"/>
    <Relationship Target="../chunk157.xhtml" Type="http://schemas.openxmlformats.org/officeDocument/2006/relationships/aFChunk" Id="rId176"/>
    <Relationship Target="../chunk158.xhtml" Type="http://schemas.openxmlformats.org/officeDocument/2006/relationships/aFChunk" Id="rId177"/>
    <Relationship Target="../chunk159.xhtml" Type="http://schemas.openxmlformats.org/officeDocument/2006/relationships/aFChunk" Id="rId178"/>
    <Relationship Target="../chunk160.xhtml" Type="http://schemas.openxmlformats.org/officeDocument/2006/relationships/aFChunk" Id="rId179"/>
    <Relationship Target="../chunk161.xhtml" Type="http://schemas.openxmlformats.org/officeDocument/2006/relationships/aFChunk" Id="rId180"/>
    <Relationship Target="../chunk162.xhtml" Type="http://schemas.openxmlformats.org/officeDocument/2006/relationships/aFChunk" Id="rId181"/>
    <Relationship Target="../chunk163.xhtml" Type="http://schemas.openxmlformats.org/officeDocument/2006/relationships/aFChunk" Id="rId182"/>
    <Relationship Target="../chunk164.xhtml" Type="http://schemas.openxmlformats.org/officeDocument/2006/relationships/aFChunk" Id="rId183"/>
    <Relationship Target="../chunk165.xhtml" Type="http://schemas.openxmlformats.org/officeDocument/2006/relationships/aFChunk" Id="rId184"/>
    <Relationship Target="../chunk166.xhtml" Type="http://schemas.openxmlformats.org/officeDocument/2006/relationships/aFChunk" Id="rId185"/>
    <Relationship Target="../chunk167.xhtml" Type="http://schemas.openxmlformats.org/officeDocument/2006/relationships/aFChunk" Id="rId186"/>
    <Relationship Target="../chunk168.xhtml" Type="http://schemas.openxmlformats.org/officeDocument/2006/relationships/aFChunk" Id="rId187"/>
    <Relationship Target="../chunk169.xhtml" Type="http://schemas.openxmlformats.org/officeDocument/2006/relationships/aFChunk" Id="rId188"/>
    <Relationship Target="../chunk170.xhtml" Type="http://schemas.openxmlformats.org/officeDocument/2006/relationships/aFChunk" Id="rId189"/>
    <Relationship Target="../chunk171.xhtml" Type="http://schemas.openxmlformats.org/officeDocument/2006/relationships/aFChunk" Id="rId190"/>
    <Relationship Target="../chunk172.xhtml" Type="http://schemas.openxmlformats.org/officeDocument/2006/relationships/aFChunk" Id="rId191"/>
    <Relationship Target="../chunk173.xhtml" Type="http://schemas.openxmlformats.org/officeDocument/2006/relationships/aFChunk" Id="rId192"/>
    <Relationship Target="../chunk174.xhtml" Type="http://schemas.openxmlformats.org/officeDocument/2006/relationships/aFChunk" Id="rId193"/>
    <Relationship Target="../chunk175.xhtml" Type="http://schemas.openxmlformats.org/officeDocument/2006/relationships/aFChunk" Id="rId194"/>
    <Relationship Target="../chunk176.xhtml" Type="http://schemas.openxmlformats.org/officeDocument/2006/relationships/aFChunk" Id="rId195"/>
    <Relationship Target="../chunk177.xhtml" Type="http://schemas.openxmlformats.org/officeDocument/2006/relationships/aFChunk" Id="rId196"/>
    <Relationship Target="../chunk178.xhtml" Type="http://schemas.openxmlformats.org/officeDocument/2006/relationships/aFChunk" Id="rId197"/>
    <Relationship Target="../chunk179.xhtml" Type="http://schemas.openxmlformats.org/officeDocument/2006/relationships/aFChunk" Id="rId198"/>
    <Relationship Target="../chunk180.xhtml" Type="http://schemas.openxmlformats.org/officeDocument/2006/relationships/aFChunk" Id="rId199"/>
    <Relationship Target="../chunk181.xhtml" Type="http://schemas.openxmlformats.org/officeDocument/2006/relationships/aFChunk" Id="rId200"/>
    <Relationship Target="../chunk182.xhtml" Type="http://schemas.openxmlformats.org/officeDocument/2006/relationships/aFChunk" Id="rId201"/>
    <Relationship Target="../chunk183.xhtml" Type="http://schemas.openxmlformats.org/officeDocument/2006/relationships/aFChunk" Id="rId202"/>
    <Relationship Target="../chunk184.xhtml" Type="http://schemas.openxmlformats.org/officeDocument/2006/relationships/aFChunk" Id="rId203"/>
    <Relationship Target="../chunk185.xhtml" Type="http://schemas.openxmlformats.org/officeDocument/2006/relationships/aFChunk" Id="rId204"/>
    <Relationship Target="../chunk186.xhtml" Type="http://schemas.openxmlformats.org/officeDocument/2006/relationships/aFChunk" Id="rId205"/>
    <Relationship Target="../chunk187.xhtml" Type="http://schemas.openxmlformats.org/officeDocument/2006/relationships/aFChunk" Id="rId206"/>
    <Relationship Target="../chunk188.xhtml" Type="http://schemas.openxmlformats.org/officeDocument/2006/relationships/aFChunk" Id="rId207"/>
    <Relationship Target="../chunk189.xhtml" Type="http://schemas.openxmlformats.org/officeDocument/2006/relationships/aFChunk" Id="rId208"/>
    <Relationship Target="../chunk190.xhtml" Type="http://schemas.openxmlformats.org/officeDocument/2006/relationships/aFChunk" Id="rId209"/>
    <Relationship Target="../chunk191.xhtml" Type="http://schemas.openxmlformats.org/officeDocument/2006/relationships/aFChunk" Id="rId210"/>
    <Relationship Target="../chunk192.xhtml" Type="http://schemas.openxmlformats.org/officeDocument/2006/relationships/aFChunk" Id="rId211"/>
    <Relationship Target="../chunk193.xhtml" Type="http://schemas.openxmlformats.org/officeDocument/2006/relationships/aFChunk" Id="rId212"/>
    <Relationship Target="../chunk194.xhtml" Type="http://schemas.openxmlformats.org/officeDocument/2006/relationships/aFChunk" Id="rId213"/>
    <Relationship Target="../chunk195.xhtml" Type="http://schemas.openxmlformats.org/officeDocument/2006/relationships/aFChunk" Id="rId214"/>
    <Relationship Target="../chunk196.xhtml" Type="http://schemas.openxmlformats.org/officeDocument/2006/relationships/aFChunk" Id="rId215"/>
    <Relationship Target="../chunk197.xhtml" Type="http://schemas.openxmlformats.org/officeDocument/2006/relationships/aFChunk" Id="rId216"/>
    <Relationship Target="../chunk198.xhtml" Type="http://schemas.openxmlformats.org/officeDocument/2006/relationships/aFChunk" Id="rId217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