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716744" w14:textId="3071674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