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Default Extension="xml" ContentType="application/xml"/>
  <Override ContentType="application/xhtml+xml" PartName="/chunk.xhtml"/>
  <Override ContentType="application/xhtml+xml" PartName="/chunk10.xhtml"/>
  <Override ContentType="application/xhtml+xml" PartName="/chunk100.xhtml"/>
  <Override ContentType="application/xhtml+xml" PartName="/chunk101.xhtml"/>
  <Override ContentType="application/xhtml+xml" PartName="/chunk102.xhtml"/>
  <Override ContentType="application/xhtml+xml" PartName="/chunk103.xhtml"/>
  <Override ContentType="application/xhtml+xml" PartName="/chunk104.xhtml"/>
  <Override ContentType="application/xhtml+xml" PartName="/chunk105.xhtml"/>
  <Override ContentType="application/xhtml+xml" PartName="/chunk106.xhtml"/>
  <Override ContentType="application/xhtml+xml" PartName="/chunk107.xhtml"/>
  <Override ContentType="application/xhtml+xml" PartName="/chunk108.xhtml"/>
  <Override ContentType="application/xhtml+xml" PartName="/chunk109.xhtml"/>
  <Override ContentType="application/xhtml+xml" PartName="/chunk11.xhtml"/>
  <Override ContentType="application/xhtml+xml" PartName="/chunk110.xhtml"/>
  <Override ContentType="application/xhtml+xml" PartName="/chunk111.xhtml"/>
  <Override ContentType="application/xhtml+xml" PartName="/chunk112.xhtml"/>
  <Override ContentType="application/xhtml+xml" PartName="/chunk113.xhtml"/>
  <Override ContentType="application/xhtml+xml" PartName="/chunk114.xhtml"/>
  <Override ContentType="application/xhtml+xml" PartName="/chunk115.xhtml"/>
  <Override ContentType="application/xhtml+xml" PartName="/chunk116.xhtml"/>
  <Override ContentType="application/xhtml+xml" PartName="/chunk117.xhtml"/>
  <Override ContentType="application/xhtml+xml" PartName="/chunk118.xhtml"/>
  <Override ContentType="application/xhtml+xml" PartName="/chunk119.xhtml"/>
  <Override ContentType="application/xhtml+xml" PartName="/chunk12.xhtml"/>
  <Override ContentType="application/xhtml+xml" PartName="/chunk120.xhtml"/>
  <Override ContentType="application/xhtml+xml" PartName="/chunk121.xhtml"/>
  <Override ContentType="application/xhtml+xml" PartName="/chunk122.xhtml"/>
  <Override ContentType="application/xhtml+xml" PartName="/chunk123.xhtml"/>
  <Override ContentType="application/xhtml+xml" PartName="/chunk124.xhtml"/>
  <Override ContentType="application/xhtml+xml" PartName="/chunk125.xhtml"/>
  <Override ContentType="application/xhtml+xml" PartName="/chunk126.xhtml"/>
  <Override ContentType="application/xhtml+xml" PartName="/chunk127.xhtml"/>
  <Override ContentType="application/xhtml+xml" PartName="/chunk128.xhtml"/>
  <Override ContentType="application/xhtml+xml" PartName="/chunk129.xhtml"/>
  <Override ContentType="application/xhtml+xml" PartName="/chunk13.xhtml"/>
  <Override ContentType="application/xhtml+xml" PartName="/chunk130.xhtml"/>
  <Override ContentType="application/xhtml+xml" PartName="/chunk131.xhtml"/>
  <Override ContentType="application/xhtml+xml" PartName="/chunk132.xhtml"/>
  <Override ContentType="application/xhtml+xml" PartName="/chunk133.xhtml"/>
  <Override ContentType="application/xhtml+xml" PartName="/chunk134.xhtml"/>
  <Override ContentType="application/xhtml+xml" PartName="/chunk135.xhtml"/>
  <Override ContentType="application/xhtml+xml" PartName="/chunk136.xhtml"/>
  <Override ContentType="application/xhtml+xml" PartName="/chunk137.xhtml"/>
  <Override ContentType="application/xhtml+xml" PartName="/chunk138.xhtml"/>
  <Override ContentType="application/xhtml+xml" PartName="/chunk139.xhtml"/>
  <Override ContentType="application/xhtml+xml" PartName="/chunk14.xhtml"/>
  <Override ContentType="application/xhtml+xml" PartName="/chunk140.xhtml"/>
  <Override ContentType="application/xhtml+xml" PartName="/chunk141.xhtml"/>
  <Override ContentType="application/xhtml+xml" PartName="/chunk142.xhtml"/>
  <Override ContentType="application/xhtml+xml" PartName="/chunk143.xhtml"/>
  <Override ContentType="application/xhtml+xml" PartName="/chunk144.xhtml"/>
  <Override ContentType="application/xhtml+xml" PartName="/chunk145.xhtml"/>
  <Override ContentType="application/xhtml+xml" PartName="/chunk146.xhtml"/>
  <Override ContentType="application/xhtml+xml" PartName="/chunk147.xhtml"/>
  <Override ContentType="application/xhtml+xml" PartName="/chunk148.xhtml"/>
  <Override ContentType="application/xhtml+xml" PartName="/chunk149.xhtml"/>
  <Override ContentType="application/xhtml+xml" PartName="/chunk15.xhtml"/>
  <Override ContentType="application/xhtml+xml" PartName="/chunk150.xhtml"/>
  <Override ContentType="application/xhtml+xml" PartName="/chunk151.xhtml"/>
  <Override ContentType="application/xhtml+xml" PartName="/chunk152.xhtml"/>
  <Override ContentType="application/xhtml+xml" PartName="/chunk153.xhtml"/>
  <Override ContentType="application/xhtml+xml" PartName="/chunk154.xhtml"/>
  <Override ContentType="application/xhtml+xml" PartName="/chunk155.xhtml"/>
  <Override ContentType="application/xhtml+xml" PartName="/chunk156.xhtml"/>
  <Override ContentType="application/xhtml+xml" PartName="/chunk157.xhtml"/>
  <Override ContentType="application/xhtml+xml" PartName="/chunk158.xhtml"/>
  <Override ContentType="application/xhtml+xml" PartName="/chunk159.xhtml"/>
  <Override ContentType="application/xhtml+xml" PartName="/chunk16.xhtml"/>
  <Override ContentType="application/xhtml+xml" PartName="/chunk160.xhtml"/>
  <Override ContentType="application/xhtml+xml" PartName="/chunk161.xhtml"/>
  <Override ContentType="application/xhtml+xml" PartName="/chunk162.xhtml"/>
  <Override ContentType="application/xhtml+xml" PartName="/chunk163.xhtml"/>
  <Override ContentType="application/xhtml+xml" PartName="/chunk164.xhtml"/>
  <Override ContentType="application/xhtml+xml" PartName="/chunk165.xhtml"/>
  <Override ContentType="application/xhtml+xml" PartName="/chunk166.xhtml"/>
  <Override ContentType="application/xhtml+xml" PartName="/chunk167.xhtml"/>
  <Override ContentType="application/xhtml+xml" PartName="/chunk168.xhtml"/>
  <Override ContentType="application/xhtml+xml" PartName="/chunk169.xhtml"/>
  <Override ContentType="application/xhtml+xml" PartName="/chunk17.xhtml"/>
  <Override ContentType="application/xhtml+xml" PartName="/chunk170.xhtml"/>
  <Override ContentType="application/xhtml+xml" PartName="/chunk171.xhtml"/>
  <Override ContentType="application/xhtml+xml" PartName="/chunk172.xhtml"/>
  <Override ContentType="application/xhtml+xml" PartName="/chunk173.xhtml"/>
  <Override ContentType="application/xhtml+xml" PartName="/chunk174.xhtml"/>
  <Override ContentType="application/xhtml+xml" PartName="/chunk175.xhtml"/>
  <Override ContentType="application/xhtml+xml" PartName="/chunk176.xhtml"/>
  <Override ContentType="application/xhtml+xml" PartName="/chunk177.xhtml"/>
  <Override ContentType="application/xhtml+xml" PartName="/chunk178.xhtml"/>
  <Override ContentType="application/xhtml+xml" PartName="/chunk179.xhtml"/>
  <Override ContentType="application/xhtml+xml" PartName="/chunk18.xhtml"/>
  <Override ContentType="application/xhtml+xml" PartName="/chunk180.xhtml"/>
  <Override ContentType="application/xhtml+xml" PartName="/chunk181.xhtml"/>
  <Override ContentType="application/xhtml+xml" PartName="/chunk182.xhtml"/>
  <Override ContentType="application/xhtml+xml" PartName="/chunk183.xhtml"/>
  <Override ContentType="application/xhtml+xml" PartName="/chunk184.xhtml"/>
  <Override ContentType="application/xhtml+xml" PartName="/chunk185.xhtml"/>
  <Override ContentType="application/xhtml+xml" PartName="/chunk186.xhtml"/>
  <Override ContentType="application/xhtml+xml" PartName="/chunk187.xhtml"/>
  <Override ContentType="application/xhtml+xml" PartName="/chunk188.xhtml"/>
  <Override ContentType="application/xhtml+xml" PartName="/chunk189.xhtml"/>
  <Override ContentType="application/xhtml+xml" PartName="/chunk19.xhtml"/>
  <Override ContentType="application/xhtml+xml" PartName="/chunk190.xhtml"/>
  <Override ContentType="application/xhtml+xml" PartName="/chunk191.xhtml"/>
  <Override ContentType="application/xhtml+xml" PartName="/chunk192.xhtml"/>
  <Override ContentType="application/xhtml+xml" PartName="/chunk193.xhtml"/>
  <Override ContentType="application/xhtml+xml" PartName="/chunk194.xhtml"/>
  <Override ContentType="application/xhtml+xml" PartName="/chunk195.xhtml"/>
  <Override ContentType="application/xhtml+xml" PartName="/chunk196.xhtml"/>
  <Override ContentType="application/xhtml+xml" PartName="/chunk197.xhtml"/>
  <Override ContentType="application/xhtml+xml" PartName="/chunk198.xhtml"/>
  <Override ContentType="application/xhtml+xml" PartName="/chunk199.xhtml"/>
  <Override ContentType="application/xhtml+xml" PartName="/chunk2.xhtml"/>
  <Override ContentType="application/xhtml+xml" PartName="/chunk20.xhtml"/>
  <Override ContentType="application/xhtml+xml" PartName="/chunk200.xhtml"/>
  <Override ContentType="application/xhtml+xml" PartName="/chunk201.xhtml"/>
  <Override ContentType="application/xhtml+xml" PartName="/chunk202.xhtml"/>
  <Override ContentType="application/xhtml+xml" PartName="/chunk203.xhtml"/>
  <Override ContentType="application/xhtml+xml" PartName="/chunk204.xhtml"/>
  <Override ContentType="application/xhtml+xml" PartName="/chunk205.xhtml"/>
  <Override ContentType="application/xhtml+xml" PartName="/chunk206.xhtml"/>
  <Override ContentType="application/xhtml+xml" PartName="/chunk207.xhtml"/>
  <Override ContentType="application/xhtml+xml" PartName="/chunk208.xhtml"/>
  <Override ContentType="application/xhtml+xml" PartName="/chunk209.xhtml"/>
  <Override ContentType="application/xhtml+xml" PartName="/chunk21.xhtml"/>
  <Override ContentType="application/xhtml+xml" PartName="/chunk210.xhtml"/>
  <Override ContentType="application/xhtml+xml" PartName="/chunk211.xhtml"/>
  <Override ContentType="application/xhtml+xml" PartName="/chunk212.xhtml"/>
  <Override ContentType="application/xhtml+xml" PartName="/chunk213.xhtml"/>
  <Override ContentType="application/xhtml+xml" PartName="/chunk214.xhtml"/>
  <Override ContentType="application/xhtml+xml" PartName="/chunk215.xhtml"/>
  <Override ContentType="application/xhtml+xml" PartName="/chunk216.xhtml"/>
  <Override ContentType="application/xhtml+xml" PartName="/chunk217.xhtml"/>
  <Override ContentType="application/xhtml+xml" PartName="/chunk218.xhtml"/>
  <Override ContentType="application/xhtml+xml" PartName="/chunk219.xhtml"/>
  <Override ContentType="application/xhtml+xml" PartName="/chunk22.xhtml"/>
  <Override ContentType="application/xhtml+xml" PartName="/chunk220.xhtml"/>
  <Override ContentType="application/xhtml+xml" PartName="/chunk221.xhtml"/>
  <Override ContentType="application/xhtml+xml" PartName="/chunk222.xhtml"/>
  <Override ContentType="application/xhtml+xml" PartName="/chunk223.xhtml"/>
  <Override ContentType="application/xhtml+xml" PartName="/chunk224.xhtml"/>
  <Override ContentType="application/xhtml+xml" PartName="/chunk225.xhtml"/>
  <Override ContentType="application/xhtml+xml" PartName="/chunk226.xhtml"/>
  <Override ContentType="application/xhtml+xml" PartName="/chunk227.xhtml"/>
  <Override ContentType="application/xhtml+xml" PartName="/chunk228.xhtml"/>
  <Override ContentType="application/xhtml+xml" PartName="/chunk229.xhtml"/>
  <Override ContentType="application/xhtml+xml" PartName="/chunk23.xhtml"/>
  <Override ContentType="application/xhtml+xml" PartName="/chunk230.xhtml"/>
  <Override ContentType="application/xhtml+xml" PartName="/chunk231.xhtml"/>
  <Override ContentType="application/xhtml+xml" PartName="/chunk232.xhtml"/>
  <Override ContentType="application/xhtml+xml" PartName="/chunk233.xhtml"/>
  <Override ContentType="application/xhtml+xml" PartName="/chunk234.xhtml"/>
  <Override ContentType="application/xhtml+xml" PartName="/chunk235.xhtml"/>
  <Override ContentType="application/xhtml+xml" PartName="/chunk236.xhtml"/>
  <Override ContentType="application/xhtml+xml" PartName="/chunk237.xhtml"/>
  <Override ContentType="application/xhtml+xml" PartName="/chunk238.xhtml"/>
  <Override ContentType="application/xhtml+xml" PartName="/chunk239.xhtml"/>
  <Override ContentType="application/xhtml+xml" PartName="/chunk24.xhtml"/>
  <Override ContentType="application/xhtml+xml" PartName="/chunk240.xhtml"/>
  <Override ContentType="application/xhtml+xml" PartName="/chunk241.xhtml"/>
  <Override ContentType="application/xhtml+xml" PartName="/chunk242.xhtml"/>
  <Override ContentType="application/xhtml+xml" PartName="/chunk243.xhtml"/>
  <Override ContentType="application/xhtml+xml" PartName="/chunk244.xhtml"/>
  <Override ContentType="application/xhtml+xml" PartName="/chunk245.xhtml"/>
  <Override ContentType="application/xhtml+xml" PartName="/chunk246.xhtml"/>
  <Override ContentType="application/xhtml+xml" PartName="/chunk247.xhtml"/>
  <Override ContentType="application/xhtml+xml" PartName="/chunk248.xhtml"/>
  <Override ContentType="application/xhtml+xml" PartName="/chunk249.xhtml"/>
  <Override ContentType="application/xhtml+xml" PartName="/chunk25.xhtml"/>
  <Override ContentType="application/xhtml+xml" PartName="/chunk250.xhtml"/>
  <Override ContentType="application/xhtml+xml" PartName="/chunk251.xhtml"/>
  <Override ContentType="application/xhtml+xml" PartName="/chunk252.xhtml"/>
  <Override ContentType="application/xhtml+xml" PartName="/chunk253.xhtml"/>
  <Override ContentType="application/xhtml+xml" PartName="/chunk254.xhtml"/>
  <Override ContentType="application/xhtml+xml" PartName="/chunk255.xhtml"/>
  <Override ContentType="application/xhtml+xml" PartName="/chunk256.xhtml"/>
  <Override ContentType="application/xhtml+xml" PartName="/chunk257.xhtml"/>
  <Override ContentType="application/xhtml+xml" PartName="/chunk258.xhtml"/>
  <Override ContentType="application/xhtml+xml" PartName="/chunk259.xhtml"/>
  <Override ContentType="application/xhtml+xml" PartName="/chunk26.xhtml"/>
  <Override ContentType="application/xhtml+xml" PartName="/chunk260.xhtml"/>
  <Override ContentType="application/xhtml+xml" PartName="/chunk261.xhtml"/>
  <Override ContentType="application/xhtml+xml" PartName="/chunk262.xhtml"/>
  <Override ContentType="application/xhtml+xml" PartName="/chunk263.xhtml"/>
  <Override ContentType="application/xhtml+xml" PartName="/chunk264.xhtml"/>
  <Override ContentType="application/xhtml+xml" PartName="/chunk265.xhtml"/>
  <Override ContentType="application/xhtml+xml" PartName="/chunk266.xhtml"/>
  <Override ContentType="application/xhtml+xml" PartName="/chunk267.xhtml"/>
  <Override ContentType="application/xhtml+xml" PartName="/chunk268.xhtml"/>
  <Override ContentType="application/xhtml+xml" PartName="/chunk269.xhtml"/>
  <Override ContentType="application/xhtml+xml" PartName="/chunk27.xhtml"/>
  <Override ContentType="application/xhtml+xml" PartName="/chunk270.xhtml"/>
  <Override ContentType="application/xhtml+xml" PartName="/chunk271.xhtml"/>
  <Override ContentType="application/xhtml+xml" PartName="/chunk272.xhtml"/>
  <Override ContentType="application/xhtml+xml" PartName="/chunk273.xhtml"/>
  <Override ContentType="application/xhtml+xml" PartName="/chunk274.xhtml"/>
  <Override ContentType="application/xhtml+xml" PartName="/chunk275.xhtml"/>
  <Override ContentType="application/xhtml+xml" PartName="/chunk276.xhtml"/>
  <Override ContentType="application/xhtml+xml" PartName="/chunk277.xhtml"/>
  <Override ContentType="application/xhtml+xml" PartName="/chunk278.xhtml"/>
  <Override ContentType="application/xhtml+xml" PartName="/chunk279.xhtml"/>
  <Override ContentType="application/xhtml+xml" PartName="/chunk28.xhtml"/>
  <Override ContentType="application/xhtml+xml" PartName="/chunk280.xhtml"/>
  <Override ContentType="application/xhtml+xml" PartName="/chunk281.xhtml"/>
  <Override ContentType="application/xhtml+xml" PartName="/chunk282.xhtml"/>
  <Override ContentType="application/xhtml+xml" PartName="/chunk283.xhtml"/>
  <Override ContentType="application/xhtml+xml" PartName="/chunk284.xhtml"/>
  <Override ContentType="application/xhtml+xml" PartName="/chunk285.xhtml"/>
  <Override ContentType="application/xhtml+xml" PartName="/chunk286.xhtml"/>
  <Override ContentType="application/xhtml+xml" PartName="/chunk287.xhtml"/>
  <Override ContentType="application/xhtml+xml" PartName="/chunk288.xhtml"/>
  <Override ContentType="application/xhtml+xml" PartName="/chunk289.xhtml"/>
  <Override ContentType="application/xhtml+xml" PartName="/chunk29.xhtml"/>
  <Override ContentType="application/xhtml+xml" PartName="/chunk290.xhtml"/>
  <Override ContentType="application/xhtml+xml" PartName="/chunk291.xhtml"/>
  <Override ContentType="application/xhtml+xml" PartName="/chunk292.xhtml"/>
  <Override ContentType="application/xhtml+xml" PartName="/chunk293.xhtml"/>
  <Override ContentType="application/xhtml+xml" PartName="/chunk294.xhtml"/>
  <Override ContentType="application/xhtml+xml" PartName="/chunk295.xhtml"/>
  <Override ContentType="application/xhtml+xml" PartName="/chunk296.xhtml"/>
  <Override ContentType="application/xhtml+xml" PartName="/chunk297.xhtml"/>
  <Override ContentType="application/xhtml+xml" PartName="/chunk298.xhtml"/>
  <Override ContentType="application/xhtml+xml" PartName="/chunk299.xhtml"/>
  <Override ContentType="application/xhtml+xml" PartName="/chunk3.xhtml"/>
  <Override ContentType="application/xhtml+xml" PartName="/chunk30.xhtml"/>
  <Override ContentType="application/xhtml+xml" PartName="/chunk300.xhtml"/>
  <Override ContentType="application/xhtml+xml" PartName="/chunk301.xhtml"/>
  <Override ContentType="application/xhtml+xml" PartName="/chunk302.xhtml"/>
  <Override ContentType="application/xhtml+xml" PartName="/chunk303.xhtml"/>
  <Override ContentType="application/xhtml+xml" PartName="/chunk304.xhtml"/>
  <Override ContentType="application/xhtml+xml" PartName="/chunk305.xhtml"/>
  <Override ContentType="application/xhtml+xml" PartName="/chunk306.xhtml"/>
  <Override ContentType="application/xhtml+xml" PartName="/chunk307.xhtml"/>
  <Override ContentType="application/xhtml+xml" PartName="/chunk308.xhtml"/>
  <Override ContentType="application/xhtml+xml" PartName="/chunk309.xhtml"/>
  <Override ContentType="application/xhtml+xml" PartName="/chunk31.xhtml"/>
  <Override ContentType="application/xhtml+xml" PartName="/chunk310.xhtml"/>
  <Override ContentType="application/xhtml+xml" PartName="/chunk311.xhtml"/>
  <Override ContentType="application/xhtml+xml" PartName="/chunk312.xhtml"/>
  <Override ContentType="application/xhtml+xml" PartName="/chunk313.xhtml"/>
  <Override ContentType="application/xhtml+xml" PartName="/chunk314.xhtml"/>
  <Override ContentType="application/xhtml+xml" PartName="/chunk315.xhtml"/>
  <Override ContentType="application/xhtml+xml" PartName="/chunk316.xhtml"/>
  <Override ContentType="application/xhtml+xml" PartName="/chunk317.xhtml"/>
  <Override ContentType="application/xhtml+xml" PartName="/chunk318.xhtml"/>
  <Override ContentType="application/xhtml+xml" PartName="/chunk319.xhtml"/>
  <Override ContentType="application/xhtml+xml" PartName="/chunk32.xhtml"/>
  <Override ContentType="application/xhtml+xml" PartName="/chunk320.xhtml"/>
  <Override ContentType="application/xhtml+xml" PartName="/chunk321.xhtml"/>
  <Override ContentType="application/xhtml+xml" PartName="/chunk322.xhtml"/>
  <Override ContentType="application/xhtml+xml" PartName="/chunk323.xhtml"/>
  <Override ContentType="application/xhtml+xml" PartName="/chunk324.xhtml"/>
  <Override ContentType="application/xhtml+xml" PartName="/chunk325.xhtml"/>
  <Override ContentType="application/xhtml+xml" PartName="/chunk326.xhtml"/>
  <Override ContentType="application/xhtml+xml" PartName="/chunk327.xhtml"/>
  <Override ContentType="application/xhtml+xml" PartName="/chunk328.xhtml"/>
  <Override ContentType="application/xhtml+xml" PartName="/chunk329.xhtml"/>
  <Override ContentType="application/xhtml+xml" PartName="/chunk33.xhtml"/>
  <Override ContentType="application/xhtml+xml" PartName="/chunk330.xhtml"/>
  <Override ContentType="application/xhtml+xml" PartName="/chunk331.xhtml"/>
  <Override ContentType="application/xhtml+xml" PartName="/chunk332.xhtml"/>
  <Override ContentType="application/xhtml+xml" PartName="/chunk333.xhtml"/>
  <Override ContentType="application/xhtml+xml" PartName="/chunk334.xhtml"/>
  <Override ContentType="application/xhtml+xml" PartName="/chunk335.xhtml"/>
  <Override ContentType="application/xhtml+xml" PartName="/chunk336.xhtml"/>
  <Override ContentType="application/xhtml+xml" PartName="/chunk337.xhtml"/>
  <Override ContentType="application/xhtml+xml" PartName="/chunk338.xhtml"/>
  <Override ContentType="application/xhtml+xml" PartName="/chunk339.xhtml"/>
  <Override ContentType="application/xhtml+xml" PartName="/chunk34.xhtml"/>
  <Override ContentType="application/xhtml+xml" PartName="/chunk340.xhtml"/>
  <Override ContentType="application/xhtml+xml" PartName="/chunk341.xhtml"/>
  <Override ContentType="application/xhtml+xml" PartName="/chunk342.xhtml"/>
  <Override ContentType="application/xhtml+xml" PartName="/chunk343.xhtml"/>
  <Override ContentType="application/xhtml+xml" PartName="/chunk344.xhtml"/>
  <Override ContentType="application/xhtml+xml" PartName="/chunk345.xhtml"/>
  <Override ContentType="application/xhtml+xml" PartName="/chunk346.xhtml"/>
  <Override ContentType="application/xhtml+xml" PartName="/chunk347.xhtml"/>
  <Override ContentType="application/xhtml+xml" PartName="/chunk348.xhtml"/>
  <Override ContentType="application/xhtml+xml" PartName="/chunk349.xhtml"/>
  <Override ContentType="application/xhtml+xml" PartName="/chunk35.xhtml"/>
  <Override ContentType="application/xhtml+xml" PartName="/chunk350.xhtml"/>
  <Override ContentType="application/xhtml+xml" PartName="/chunk351.xhtml"/>
  <Override ContentType="application/xhtml+xml" PartName="/chunk352.xhtml"/>
  <Override ContentType="application/xhtml+xml" PartName="/chunk353.xhtml"/>
  <Override ContentType="application/xhtml+xml" PartName="/chunk354.xhtml"/>
  <Override ContentType="application/xhtml+xml" PartName="/chunk355.xhtml"/>
  <Override ContentType="application/xhtml+xml" PartName="/chunk356.xhtml"/>
  <Override ContentType="application/xhtml+xml" PartName="/chunk357.xhtml"/>
  <Override ContentType="application/xhtml+xml" PartName="/chunk358.xhtml"/>
  <Override ContentType="application/xhtml+xml" PartName="/chunk359.xhtml"/>
  <Override ContentType="application/xhtml+xml" PartName="/chunk36.xhtml"/>
  <Override ContentType="application/xhtml+xml" PartName="/chunk360.xhtml"/>
  <Override ContentType="application/xhtml+xml" PartName="/chunk361.xhtml"/>
  <Override ContentType="application/xhtml+xml" PartName="/chunk362.xhtml"/>
  <Override ContentType="application/xhtml+xml" PartName="/chunk363.xhtml"/>
  <Override ContentType="application/xhtml+xml" PartName="/chunk364.xhtml"/>
  <Override ContentType="application/xhtml+xml" PartName="/chunk365.xhtml"/>
  <Override ContentType="application/xhtml+xml" PartName="/chunk366.xhtml"/>
  <Override ContentType="application/xhtml+xml" PartName="/chunk367.xhtml"/>
  <Override ContentType="application/xhtml+xml" PartName="/chunk37.xhtml"/>
  <Override ContentType="application/xhtml+xml" PartName="/chunk38.xhtml"/>
  <Override ContentType="application/xhtml+xml" PartName="/chunk39.xhtml"/>
  <Override ContentType="application/xhtml+xml" PartName="/chunk4.xhtml"/>
  <Override ContentType="application/xhtml+xml" PartName="/chunk40.xhtml"/>
  <Override ContentType="application/xhtml+xml" PartName="/chunk41.xhtml"/>
  <Override ContentType="application/xhtml+xml" PartName="/chunk42.xhtml"/>
  <Override ContentType="application/xhtml+xml" PartName="/chunk43.xhtml"/>
  <Override ContentType="application/xhtml+xml" PartName="/chunk44.xhtml"/>
  <Override ContentType="application/xhtml+xml" PartName="/chunk45.xhtml"/>
  <Override ContentType="application/xhtml+xml" PartName="/chunk46.xhtml"/>
  <Override ContentType="application/xhtml+xml" PartName="/chunk47.xhtml"/>
  <Override ContentType="application/xhtml+xml" PartName="/chunk48.xhtml"/>
  <Override ContentType="application/xhtml+xml" PartName="/chunk49.xhtml"/>
  <Override ContentType="application/xhtml+xml" PartName="/chunk5.xhtml"/>
  <Override ContentType="application/xhtml+xml" PartName="/chunk50.xhtml"/>
  <Override ContentType="application/xhtml+xml" PartName="/chunk51.xhtml"/>
  <Override ContentType="application/xhtml+xml" PartName="/chunk52.xhtml"/>
  <Override ContentType="application/xhtml+xml" PartName="/chunk53.xhtml"/>
  <Override ContentType="application/xhtml+xml" PartName="/chunk54.xhtml"/>
  <Override ContentType="application/xhtml+xml" PartName="/chunk55.xhtml"/>
  <Override ContentType="application/xhtml+xml" PartName="/chunk56.xhtml"/>
  <Override ContentType="application/xhtml+xml" PartName="/chunk57.xhtml"/>
  <Override ContentType="application/xhtml+xml" PartName="/chunk58.xhtml"/>
  <Override ContentType="application/xhtml+xml" PartName="/chunk59.xhtml"/>
  <Override ContentType="application/xhtml+xml" PartName="/chunk6.xhtml"/>
  <Override ContentType="application/xhtml+xml" PartName="/chunk60.xhtml"/>
  <Override ContentType="application/xhtml+xml" PartName="/chunk61.xhtml"/>
  <Override ContentType="application/xhtml+xml" PartName="/chunk62.xhtml"/>
  <Override ContentType="application/xhtml+xml" PartName="/chunk63.xhtml"/>
  <Override ContentType="application/xhtml+xml" PartName="/chunk64.xhtml"/>
  <Override ContentType="application/xhtml+xml" PartName="/chunk65.xhtml"/>
  <Override ContentType="application/xhtml+xml" PartName="/chunk66.xhtml"/>
  <Override ContentType="application/xhtml+xml" PartName="/chunk67.xhtml"/>
  <Override ContentType="application/xhtml+xml" PartName="/chunk68.xhtml"/>
  <Override ContentType="application/xhtml+xml" PartName="/chunk69.xhtml"/>
  <Override ContentType="application/xhtml+xml" PartName="/chunk7.xhtml"/>
  <Override ContentType="application/xhtml+xml" PartName="/chunk70.xhtml"/>
  <Override ContentType="application/xhtml+xml" PartName="/chunk71.xhtml"/>
  <Override ContentType="application/xhtml+xml" PartName="/chunk72.xhtml"/>
  <Override ContentType="application/xhtml+xml" PartName="/chunk73.xhtml"/>
  <Override ContentType="application/xhtml+xml" PartName="/chunk74.xhtml"/>
  <Override ContentType="application/xhtml+xml" PartName="/chunk75.xhtml"/>
  <Override ContentType="application/xhtml+xml" PartName="/chunk76.xhtml"/>
  <Override ContentType="application/xhtml+xml" PartName="/chunk77.xhtml"/>
  <Override ContentType="application/xhtml+xml" PartName="/chunk78.xhtml"/>
  <Override ContentType="application/xhtml+xml" PartName="/chunk79.xhtml"/>
  <Override ContentType="application/xhtml+xml" PartName="/chunk8.xhtml"/>
  <Override ContentType="application/xhtml+xml" PartName="/chunk80.xhtml"/>
  <Override ContentType="application/xhtml+xml" PartName="/chunk81.xhtml"/>
  <Override ContentType="application/xhtml+xml" PartName="/chunk82.xhtml"/>
  <Override ContentType="application/xhtml+xml" PartName="/chunk83.xhtml"/>
  <Override ContentType="application/xhtml+xml" PartName="/chunk84.xhtml"/>
  <Override ContentType="application/xhtml+xml" PartName="/chunk85.xhtml"/>
  <Override ContentType="application/xhtml+xml" PartName="/chunk86.xhtml"/>
  <Override ContentType="application/xhtml+xml" PartName="/chunk87.xhtml"/>
  <Override ContentType="application/xhtml+xml" PartName="/chunk88.xhtml"/>
  <Override ContentType="application/xhtml+xml" PartName="/chunk89.xhtml"/>
  <Override ContentType="application/xhtml+xml" PartName="/chunk9.xhtml"/>
  <Override ContentType="application/xhtml+xml" PartName="/chunk90.xhtml"/>
  <Override ContentType="application/xhtml+xml" PartName="/chunk91.xhtml"/>
  <Override ContentType="application/xhtml+xml" PartName="/chunk92.xhtml"/>
  <Override ContentType="application/xhtml+xml" PartName="/chunk93.xhtml"/>
  <Override ContentType="application/xhtml+xml" PartName="/chunk94.xhtml"/>
  <Override ContentType="application/xhtml+xml" PartName="/chunk95.xhtml"/>
  <Override ContentType="application/xhtml+xml" PartName="/chunk96.xhtml"/>
  <Override ContentType="application/xhtml+xml" PartName="/chunk97.xhtml"/>
  <Override ContentType="application/xhtml+xml" PartName="/chunk98.xhtml"/>
  <Override ContentType="application/xhtml+xml" PartName="/chunk99.xht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image/png" PartName="/word/media/document_image_rId18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3698e8c6" w14:textId="3698e8c6">
      <w:pPr>
        <w:pStyle w:val="HL7TableBody"/>
        <w15:collapsed w:val="false"/>
      </w:pPr>
      <w:bookmarkStart w:name="_GoBack" w:id="0"/>
      <w:bookmarkEnd w:id="0"/>
    </w:p>
    <w:p>
      <w:pPr>
        <w:jc w:val="center"/>
      </w:pPr>
      <w:r>
        <w:drawing>
          <wp:inline distT="0" distB="0" distL="0" distR="0">
            <wp:extent cx="2023008" cy="2103933"/>
            <wp:effectExtent l="0" t="0" r="0" b="0"/>
            <wp:docPr id="1" name="Filename hint" descr="Alternative text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Filename hi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3008" cy="210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XZ</w:t>
      </w:r>
    </w:p>
    <w:p/>
    <w:p>
      <w:pPr>
        <w:pStyle w:val="Subtitle"/>
      </w:pPr>
      <w:r>
        <w:t>Subtitle null</w:t>
      </w:r>
    </w:p>
    <w:p>
      <w:pPr>
        <w:pStyle w:val="Style1"/>
      </w:pPr>
      <w:r>
        <w:t>September 08, 2016</w:t>
      </w:r>
    </w:p>
    <w:p/>
    <w:p/>
    <w:p>
      <w:pPr>
        <w:pStyle w:val="Style1"/>
      </w:pPr>
      <w:r>
        <w:t>HL7 Version 2.8.2</w:t>
      </w:r>
    </w:p>
    <w:p>
      <w:pPr>
        <w:pStyle w:val="Style1"/>
      </w:pPr>
      <w:r>
        <w:t>Document Version null</w:t>
      </w:r>
    </w:p>
    <w:p>
      <w:pPr>
        <w:pStyle w:val="Style1"/>
      </w:pPr>
      <w:r>
        <w:t>Default org name</w:t>
      </w:r>
    </w:p>
    <w:p/>
    <w:p/>
    <w:p>
      <w:r>
        <w:fldChar w:fldCharType="begin" w:dirty="true"/>
        <w:instrText xml:space="preserve">TOC \o "1-3" \h \z \u \h</w:instrText>
        <w:fldChar w:fldCharType="separate"/>
      </w:r>
      <w:r/>
      <w:r>
        <w:fldChar w:fldCharType="end"/>
      </w:r>
    </w:p>
    <w:p/>
    <w:p/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Introduction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Purpose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Audience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Organization of this guide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Referenced profiles - antecedents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Out of Scope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Key technical decisions [conventions]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1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Actors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General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2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 Case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User Story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Specific 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Assumptions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Pre-conditions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4"/>
        <w:spacing w:after="0"/>
        <w:ind w:left="0"/>
        <w:jc w:val="left"/>
      </w:pPr>
      <w:r>
        <w:rPr>
          <w:rFonts w:ascii="Arial Narrow"/>
          <w:b/>
          <w:color w:val="000000"/>
          <w:sz w:val="20"/>
          <w:u w:val="single"/>
        </w:rPr>
        <w:t>Post-conditions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Scenario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Context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Interaction Model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>
      <w:pPr>
        <w:pStyle w:val="Heading3"/>
        <w:spacing w:after="0"/>
        <w:ind w:left="0"/>
        <w:jc w:val="left"/>
      </w:pPr>
      <w:r>
        <w:rPr>
          <w:rFonts w:ascii="Arial Narrow"/>
          <w:color w:val="000000"/>
          <w:u w:val="single"/>
        </w:rPr>
        <w:t>Functional Requirements</w:t>
      </w:r>
    </w:p>
    <w:p>
      <w:pPr>
        <w:spacing w:after="0"/>
        <w:ind w:left="0"/>
        <w:jc w:val="left"/>
      </w:pPr>
      <w:r>
        <w:rPr>
          <w:rFonts w:ascii="Arial Narrow"/>
          <w:b w:val="false"/>
          <w:i w:val="false"/>
          <w:color w:val="000000"/>
          <w:sz w:val="20"/>
        </w:rPr>
        <w:t>
</w:t>
      </w:r>
      <w:r>
        <w:br/>
      </w:r>
      <w:r>
        <w:rPr>
          <w:rFonts w:ascii="Arial Narrow"/>
          <w:b w:val="false"/>
          <w:i w:val="false"/>
          <w:color w:val="000000"/>
          <w:sz w:val="20"/>
        </w:rPr>
        <w:t>
</w:t>
      </w:r>
    </w:p>
    <w:p/>
    <w:p>
      <w:pPr>
        <w:pStyle w:val="Heading1"/>
      </w:pPr>
      <w:r>
        <w:t>Message Infrastructure</w:t>
      </w:r>
    </w:p>
    <w:p>
      <w:pPr>
        <w:pStyle w:val="Heading2"/>
      </w:pPr>
      <w:r>
        <w:t>Conformance Profiles</w:t>
      </w:r>
    </w:p>
    <w:altChunk r:id="rId19"/>
    <w:altChunk r:id="rId20"/>
    <w:altChunk r:id="rId21"/>
    <w:p>
      <w:pPr>
        <w:pStyle w:val="Heading2"/>
      </w:pPr>
      <w:r>
        <w:t>Segments and Field Descriptions</w:t>
      </w:r>
    </w:p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altChunk r:id="rId49"/>
    <w:altChunk r:id="rId50"/>
    <w:altChunk r:id="rId51"/>
    <w:altChunk r:id="rId52"/>
    <w:altChunk r:id="rId53"/>
    <w:altChunk r:id="rId54"/>
    <w:altChunk r:id="rId55"/>
    <w:altChunk r:id="rId56"/>
    <w:altChunk r:id="rId57"/>
    <w:altChunk r:id="rId58"/>
    <w:altChunk r:id="rId59"/>
    <w:altChunk r:id="rId60"/>
    <w:altChunk r:id="rId61"/>
    <w:altChunk r:id="rId62"/>
    <w:p>
      <w:pPr>
        <w:pStyle w:val="Heading2"/>
      </w:pPr>
      <w:r>
        <w:t>Datatypes</w:t>
      </w:r>
    </w:p>
    <w:altChunk r:id="rId63"/>
    <w:altChunk r:id="rId64"/>
    <w:altChunk r:id="rId65"/>
    <w:altChunk r:id="rId66"/>
    <w:altChunk r:id="rId67"/>
    <w:altChunk r:id="rId68"/>
    <w:altChunk r:id="rId69"/>
    <w:altChunk r:id="rId70"/>
    <w:altChunk r:id="rId71"/>
    <w:altChunk r:id="rId72"/>
    <w:altChunk r:id="rId73"/>
    <w:altChunk r:id="rId74"/>
    <w:altChunk r:id="rId75"/>
    <w:altChunk r:id="rId76"/>
    <w:altChunk r:id="rId77"/>
    <w:altChunk r:id="rId78"/>
    <w:altChunk r:id="rId79"/>
    <w:altChunk r:id="rId80"/>
    <w:altChunk r:id="rId81"/>
    <w:altChunk r:id="rId82"/>
    <w:altChunk r:id="rId83"/>
    <w:altChunk r:id="rId84"/>
    <w:altChunk r:id="rId85"/>
    <w:altChunk r:id="rId86"/>
    <w:altChunk r:id="rId87"/>
    <w:altChunk r:id="rId88"/>
    <w:altChunk r:id="rId89"/>
    <w:altChunk r:id="rId90"/>
    <w:altChunk r:id="rId91"/>
    <w:altChunk r:id="rId92"/>
    <w:altChunk r:id="rId93"/>
    <w:altChunk r:id="rId94"/>
    <w:altChunk r:id="rId95"/>
    <w:altChunk r:id="rId96"/>
    <w:altChunk r:id="rId97"/>
    <w:altChunk r:id="rId98"/>
    <w:altChunk r:id="rId99"/>
    <w:altChunk r:id="rId100"/>
    <w:altChunk r:id="rId101"/>
    <w:altChunk r:id="rId102"/>
    <w:altChunk r:id="rId103"/>
    <w:altChunk r:id="rId104"/>
    <w:altChunk r:id="rId105"/>
    <w:altChunk r:id="rId106"/>
    <w:altChunk r:id="rId107"/>
    <w:altChunk r:id="rId108"/>
    <w:altChunk r:id="rId109"/>
    <w:altChunk r:id="rId110"/>
    <w:altChunk r:id="rId111"/>
    <w:altChunk r:id="rId112"/>
    <w:altChunk r:id="rId113"/>
    <w:altChunk r:id="rId114"/>
    <w:p>
      <w:pPr>
        <w:pStyle w:val="Heading2"/>
      </w:pPr>
      <w:r>
        <w:t>Value Sets</w:t>
      </w:r>
    </w:p>
    <w:altChunk r:id="rId115"/>
    <w:altChunk r:id="rId116"/>
    <w:altChunk r:id="rId117"/>
    <w:altChunk r:id="rId118"/>
    <w:altChunk r:id="rId119"/>
    <w:altChunk r:id="rId120"/>
    <w:altChunk r:id="rId121"/>
    <w:altChunk r:id="rId122"/>
    <w:altChunk r:id="rId123"/>
    <w:altChunk r:id="rId124"/>
    <w:altChunk r:id="rId125"/>
    <w:altChunk r:id="rId126"/>
    <w:altChunk r:id="rId127"/>
    <w:altChunk r:id="rId128"/>
    <w:altChunk r:id="rId129"/>
    <w:altChunk r:id="rId130"/>
    <w:altChunk r:id="rId131"/>
    <w:altChunk r:id="rId132"/>
    <w:altChunk r:id="rId133"/>
    <w:altChunk r:id="rId134"/>
    <w:altChunk r:id="rId135"/>
    <w:altChunk r:id="rId136"/>
    <w:altChunk r:id="rId137"/>
    <w:altChunk r:id="rId138"/>
    <w:altChunk r:id="rId139"/>
    <w:altChunk r:id="rId140"/>
    <w:altChunk r:id="rId141"/>
    <w:altChunk r:id="rId142"/>
    <w:altChunk r:id="rId143"/>
    <w:altChunk r:id="rId144"/>
    <w:altChunk r:id="rId145"/>
    <w:altChunk r:id="rId146"/>
    <w:altChunk r:id="rId147"/>
    <w:altChunk r:id="rId148"/>
    <w:altChunk r:id="rId149"/>
    <w:altChunk r:id="rId150"/>
    <w:altChunk r:id="rId151"/>
    <w:altChunk r:id="rId152"/>
    <w:altChunk r:id="rId153"/>
    <w:altChunk r:id="rId154"/>
    <w:altChunk r:id="rId155"/>
    <w:altChunk r:id="rId156"/>
    <w:altChunk r:id="rId157"/>
    <w:altChunk r:id="rId158"/>
    <w:altChunk r:id="rId159"/>
    <w:altChunk r:id="rId160"/>
    <w:altChunk r:id="rId161"/>
    <w:altChunk r:id="rId162"/>
    <w:altChunk r:id="rId163"/>
    <w:altChunk r:id="rId164"/>
    <w:altChunk r:id="rId165"/>
    <w:altChunk r:id="rId166"/>
    <w:altChunk r:id="rId167"/>
    <w:altChunk r:id="rId168"/>
    <w:altChunk r:id="rId169"/>
    <w:altChunk r:id="rId170"/>
    <w:altChunk r:id="rId171"/>
    <w:altChunk r:id="rId172"/>
    <w:altChunk r:id="rId173"/>
    <w:altChunk r:id="rId174"/>
    <w:altChunk r:id="rId175"/>
    <w:altChunk r:id="rId176"/>
    <w:altChunk r:id="rId177"/>
    <w:altChunk r:id="rId178"/>
    <w:altChunk r:id="rId179"/>
    <w:altChunk r:id="rId180"/>
    <w:altChunk r:id="rId181"/>
    <w:altChunk r:id="rId182"/>
    <w:altChunk r:id="rId183"/>
    <w:altChunk r:id="rId184"/>
    <w:altChunk r:id="rId185"/>
    <w:altChunk r:id="rId186"/>
    <w:altChunk r:id="rId187"/>
    <w:altChunk r:id="rId188"/>
    <w:altChunk r:id="rId189"/>
    <w:altChunk r:id="rId190"/>
    <w:altChunk r:id="rId191"/>
    <w:altChunk r:id="rId192"/>
    <w:altChunk r:id="rId193"/>
    <w:altChunk r:id="rId194"/>
    <w:altChunk r:id="rId195"/>
    <w:altChunk r:id="rId196"/>
    <w:altChunk r:id="rId197"/>
    <w:altChunk r:id="rId198"/>
    <w:altChunk r:id="rId199"/>
    <w:altChunk r:id="rId200"/>
    <w:altChunk r:id="rId201"/>
    <w:altChunk r:id="rId202"/>
    <w:altChunk r:id="rId203"/>
    <w:altChunk r:id="rId204"/>
    <w:altChunk r:id="rId205"/>
    <w:altChunk r:id="rId206"/>
    <w:altChunk r:id="rId207"/>
    <w:altChunk r:id="rId208"/>
    <w:altChunk r:id="rId209"/>
    <w:altChunk r:id="rId210"/>
    <w:altChunk r:id="rId211"/>
    <w:altChunk r:id="rId212"/>
    <w:altChunk r:id="rId213"/>
    <w:altChunk r:id="rId214"/>
    <w:altChunk r:id="rId215"/>
    <w:altChunk r:id="rId216"/>
    <w:altChunk r:id="rId217"/>
    <w:altChunk r:id="rId218"/>
    <w:altChunk r:id="rId219"/>
    <w:altChunk r:id="rId220"/>
    <w:altChunk r:id="rId221"/>
    <w:altChunk r:id="rId222"/>
    <w:altChunk r:id="rId223"/>
    <w:altChunk r:id="rId224"/>
    <w:altChunk r:id="rId225"/>
    <w:altChunk r:id="rId226"/>
    <w:altChunk r:id="rId227"/>
    <w:altChunk r:id="rId228"/>
    <w:altChunk r:id="rId229"/>
    <w:altChunk r:id="rId230"/>
    <w:altChunk r:id="rId231"/>
    <w:altChunk r:id="rId232"/>
    <w:altChunk r:id="rId233"/>
    <w:altChunk r:id="rId234"/>
    <w:altChunk r:id="rId235"/>
    <w:altChunk r:id="rId236"/>
    <w:altChunk r:id="rId237"/>
    <w:altChunk r:id="rId238"/>
    <w:altChunk r:id="rId239"/>
    <w:altChunk r:id="rId240"/>
    <w:altChunk r:id="rId241"/>
    <w:altChunk r:id="rId242"/>
    <w:altChunk r:id="rId243"/>
    <w:altChunk r:id="rId244"/>
    <w:altChunk r:id="rId245"/>
    <w:altChunk r:id="rId246"/>
    <w:altChunk r:id="rId247"/>
    <w:altChunk r:id="rId248"/>
    <w:altChunk r:id="rId249"/>
    <w:altChunk r:id="rId250"/>
    <w:altChunk r:id="rId251"/>
    <w:altChunk r:id="rId252"/>
    <w:altChunk r:id="rId253"/>
    <w:altChunk r:id="rId254"/>
    <w:altChunk r:id="rId255"/>
    <w:altChunk r:id="rId256"/>
    <w:altChunk r:id="rId257"/>
    <w:altChunk r:id="rId258"/>
    <w:altChunk r:id="rId259"/>
    <w:altChunk r:id="rId260"/>
    <w:altChunk r:id="rId261"/>
    <w:altChunk r:id="rId262"/>
    <w:altChunk r:id="rId263"/>
    <w:altChunk r:id="rId264"/>
    <w:altChunk r:id="rId265"/>
    <w:altChunk r:id="rId266"/>
    <w:altChunk r:id="rId267"/>
    <w:altChunk r:id="rId268"/>
    <w:altChunk r:id="rId269"/>
    <w:altChunk r:id="rId270"/>
    <w:altChunk r:id="rId271"/>
    <w:altChunk r:id="rId272"/>
    <w:altChunk r:id="rId273"/>
    <w:altChunk r:id="rId274"/>
    <w:altChunk r:id="rId275"/>
    <w:altChunk r:id="rId276"/>
    <w:altChunk r:id="rId277"/>
    <w:altChunk r:id="rId278"/>
    <w:altChunk r:id="rId279"/>
    <w:altChunk r:id="rId280"/>
    <w:altChunk r:id="rId281"/>
    <w:altChunk r:id="rId282"/>
    <w:altChunk r:id="rId283"/>
    <w:altChunk r:id="rId284"/>
    <w:altChunk r:id="rId285"/>
    <w:altChunk r:id="rId286"/>
    <w:altChunk r:id="rId287"/>
    <w:altChunk r:id="rId288"/>
    <w:altChunk r:id="rId289"/>
    <w:altChunk r:id="rId290"/>
    <w:altChunk r:id="rId291"/>
    <w:altChunk r:id="rId292"/>
    <w:altChunk r:id="rId293"/>
    <w:altChunk r:id="rId294"/>
    <w:altChunk r:id="rId295"/>
    <w:altChunk r:id="rId296"/>
    <w:altChunk r:id="rId297"/>
    <w:altChunk r:id="rId298"/>
    <w:altChunk r:id="rId299"/>
    <w:altChunk r:id="rId300"/>
    <w:altChunk r:id="rId301"/>
    <w:altChunk r:id="rId302"/>
    <w:altChunk r:id="rId303"/>
    <w:altChunk r:id="rId304"/>
    <w:altChunk r:id="rId305"/>
    <w:altChunk r:id="rId306"/>
    <w:altChunk r:id="rId307"/>
    <w:altChunk r:id="rId308"/>
    <w:altChunk r:id="rId309"/>
    <w:altChunk r:id="rId310"/>
    <w:altChunk r:id="rId311"/>
    <w:altChunk r:id="rId312"/>
    <w:altChunk r:id="rId313"/>
    <w:altChunk r:id="rId314"/>
    <w:altChunk r:id="rId315"/>
    <w:altChunk r:id="rId316"/>
    <w:altChunk r:id="rId317"/>
    <w:altChunk r:id="rId318"/>
    <w:altChunk r:id="rId319"/>
    <w:altChunk r:id="rId320"/>
    <w:altChunk r:id="rId321"/>
    <w:altChunk r:id="rId322"/>
    <w:altChunk r:id="rId323"/>
    <w:altChunk r:id="rId324"/>
    <w:altChunk r:id="rId325"/>
    <w:altChunk r:id="rId326"/>
    <w:altChunk r:id="rId327"/>
    <w:altChunk r:id="rId328"/>
    <w:altChunk r:id="rId329"/>
    <w:altChunk r:id="rId330"/>
    <w:altChunk r:id="rId331"/>
    <w:altChunk r:id="rId332"/>
    <w:altChunk r:id="rId333"/>
    <w:altChunk r:id="rId334"/>
    <w:altChunk r:id="rId335"/>
    <w:altChunk r:id="rId336"/>
    <w:altChunk r:id="rId337"/>
    <w:altChunk r:id="rId338"/>
    <w:altChunk r:id="rId339"/>
    <w:altChunk r:id="rId340"/>
    <w:altChunk r:id="rId341"/>
    <w:altChunk r:id="rId342"/>
    <w:altChunk r:id="rId343"/>
    <w:altChunk r:id="rId344"/>
    <w:altChunk r:id="rId345"/>
    <w:altChunk r:id="rId346"/>
    <w:altChunk r:id="rId347"/>
    <w:altChunk r:id="rId348"/>
    <w:altChunk r:id="rId349"/>
    <w:altChunk r:id="rId350"/>
    <w:altChunk r:id="rId351"/>
    <w:altChunk r:id="rId352"/>
    <w:altChunk r:id="rId353"/>
    <w:altChunk r:id="rId354"/>
    <w:altChunk r:id="rId355"/>
    <w:altChunk r:id="rId356"/>
    <w:altChunk r:id="rId357"/>
    <w:altChunk r:id="rId358"/>
    <w:altChunk r:id="rId359"/>
    <w:altChunk r:id="rId360"/>
    <w:altChunk r:id="rId361"/>
    <w:altChunk r:id="rId362"/>
    <w:altChunk r:id="rId363"/>
    <w:altChunk r:id="rId364"/>
    <w:altChunk r:id="rId365"/>
    <w:altChunk r:id="rId366"/>
    <w:altChunk r:id="rId367"/>
    <w:altChunk r:id="rId368"/>
    <w:altChunk r:id="rId369"/>
    <w:altChunk r:id="rId370"/>
    <w:altChunk r:id="rId371"/>
    <w:altChunk r:id="rId372"/>
    <w:altChunk r:id="rId373"/>
    <w:altChunk r:id="rId374"/>
    <w:altChunk r:id="rId375"/>
    <w:altChunk r:id="rId376"/>
    <w:altChunk r:id="rId377"/>
    <w:altChunk r:id="rId378"/>
    <w:altChunk r:id="rId379"/>
    <w:altChunk r:id="rId380"/>
    <w:altChunk r:id="rId381"/>
    <w:altChunk r:id="rId382"/>
    <w:altChunk r:id="rId383"/>
    <w:altChunk r:id="rId384"/>
    <w:altChunk r:id="rId385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D23D5E" w:rsidP="00CF4CB3" w:rsidRDefault="00D23D5E" w14:paraId="6E1717B4" w14:textId="77777777">
      <w:r>
        <w:separator/>
      </w:r>
    </w:p>
    <w:p w:rsidR="00D23D5E" w:rsidRDefault="00D23D5E" w14:paraId="06F5362D" w14:textId="77777777"/>
  </w:endnote>
  <w:endnote w:type="continuationSeparator" w:id="0">
    <w:p w:rsidR="00D23D5E" w:rsidP="00CF4CB3" w:rsidRDefault="00D23D5E" w14:paraId="1DA7207B" w14:textId="77777777">
      <w:r>
        <w:continuationSeparator/>
      </w:r>
    </w:p>
    <w:p w:rsidR="00D23D5E" w:rsidRDefault="00D23D5E" w14:paraId="2F95DA2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D23D5E" w:rsidP="00FD133A" w:rsidRDefault="00D23D5E" w14:paraId="18652ABB" w14:textId="77777777">
      <w:r>
        <w:separator/>
      </w:r>
    </w:p>
  </w:footnote>
  <w:footnote w:type="continuationSeparator" w:id="0">
    <w:p w:rsidR="00D23D5E" w:rsidRDefault="00D23D5E" w14:paraId="35F82CD6" w14:textId="77777777">
      <w:r>
        <w:continuationSeparator/>
      </w:r>
    </w:p>
  </w:footnote>
  <w:footnote w:type="continuationNotice" w:id="1">
    <w:p w:rsidR="00D23D5E" w:rsidRDefault="00D23D5E" w14:paraId="127647C0" w14:textId="77777777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sz w:val="20"/>
        <w:szCs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basedOn w:val="DocDefaults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  <w:style w:type="paragraph" w:styleId="DocDefaults">
    <w:name w:val="DocDefaults"/>
    <w:pPr>
      <w:spacing w:before="0" w:after="0" w:line="240"/>
    </w:pPr>
    <w:rPr>
      <w:rFonts w:ascii="Calibri" w:hAnsi="Calibri" w:eastAsia="Calibri" w:cs="Times New Roman"/>
      <w:sz w:val="20"/>
      <w:szCs w:val="20"/>
      <w:lang w:val="en-US" w:eastAsia="en-US" w:bidi="ar-SA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media/document_image_rId18.png" Type="http://schemas.openxmlformats.org/officeDocument/2006/relationships/image" Id="rId18"/>
    <Relationship Target="../chunk.xhtml" Type="http://schemas.openxmlformats.org/officeDocument/2006/relationships/aFChunk" Id="rId19"/>
    <Relationship Target="../chunk2.xhtml" Type="http://schemas.openxmlformats.org/officeDocument/2006/relationships/aFChunk" Id="rId20"/>
    <Relationship Target="../chunk3.xhtml" Type="http://schemas.openxmlformats.org/officeDocument/2006/relationships/aFChunk" Id="rId21"/>
    <Relationship Target="../chunk4.xhtml" Type="http://schemas.openxmlformats.org/officeDocument/2006/relationships/aFChunk" Id="rId22"/>
    <Relationship Target="../chunk5.xhtml" Type="http://schemas.openxmlformats.org/officeDocument/2006/relationships/aFChunk" Id="rId23"/>
    <Relationship Target="../chunk6.xhtml" Type="http://schemas.openxmlformats.org/officeDocument/2006/relationships/aFChunk" Id="rId24"/>
    <Relationship Target="../chunk7.xhtml" Type="http://schemas.openxmlformats.org/officeDocument/2006/relationships/aFChunk" Id="rId25"/>
    <Relationship Target="../chunk8.xhtml" Type="http://schemas.openxmlformats.org/officeDocument/2006/relationships/aFChunk" Id="rId26"/>
    <Relationship Target="../chunk9.xhtml" Type="http://schemas.openxmlformats.org/officeDocument/2006/relationships/aFChunk" Id="rId27"/>
    <Relationship Target="../chunk10.xhtml" Type="http://schemas.openxmlformats.org/officeDocument/2006/relationships/aFChunk" Id="rId28"/>
    <Relationship Target="../chunk11.xhtml" Type="http://schemas.openxmlformats.org/officeDocument/2006/relationships/aFChunk" Id="rId29"/>
    <Relationship Target="../chunk12.xhtml" Type="http://schemas.openxmlformats.org/officeDocument/2006/relationships/aFChunk" Id="rId30"/>
    <Relationship Target="../chunk13.xhtml" Type="http://schemas.openxmlformats.org/officeDocument/2006/relationships/aFChunk" Id="rId31"/>
    <Relationship Target="../chunk14.xhtml" Type="http://schemas.openxmlformats.org/officeDocument/2006/relationships/aFChunk" Id="rId32"/>
    <Relationship Target="../chunk15.xhtml" Type="http://schemas.openxmlformats.org/officeDocument/2006/relationships/aFChunk" Id="rId33"/>
    <Relationship Target="../chunk16.xhtml" Type="http://schemas.openxmlformats.org/officeDocument/2006/relationships/aFChunk" Id="rId34"/>
    <Relationship Target="../chunk17.xhtml" Type="http://schemas.openxmlformats.org/officeDocument/2006/relationships/aFChunk" Id="rId35"/>
    <Relationship Target="../chunk18.xhtml" Type="http://schemas.openxmlformats.org/officeDocument/2006/relationships/aFChunk" Id="rId36"/>
    <Relationship Target="../chunk19.xhtml" Type="http://schemas.openxmlformats.org/officeDocument/2006/relationships/aFChunk" Id="rId37"/>
    <Relationship Target="../chunk20.xhtml" Type="http://schemas.openxmlformats.org/officeDocument/2006/relationships/aFChunk" Id="rId38"/>
    <Relationship Target="../chunk21.xhtml" Type="http://schemas.openxmlformats.org/officeDocument/2006/relationships/aFChunk" Id="rId39"/>
    <Relationship Target="../chunk22.xhtml" Type="http://schemas.openxmlformats.org/officeDocument/2006/relationships/aFChunk" Id="rId40"/>
    <Relationship Target="../chunk23.xhtml" Type="http://schemas.openxmlformats.org/officeDocument/2006/relationships/aFChunk" Id="rId41"/>
    <Relationship Target="../chunk24.xhtml" Type="http://schemas.openxmlformats.org/officeDocument/2006/relationships/aFChunk" Id="rId42"/>
    <Relationship Target="../chunk25.xhtml" Type="http://schemas.openxmlformats.org/officeDocument/2006/relationships/aFChunk" Id="rId43"/>
    <Relationship Target="../chunk26.xhtml" Type="http://schemas.openxmlformats.org/officeDocument/2006/relationships/aFChunk" Id="rId44"/>
    <Relationship Target="../chunk27.xhtml" Type="http://schemas.openxmlformats.org/officeDocument/2006/relationships/aFChunk" Id="rId45"/>
    <Relationship Target="../chunk28.xhtml" Type="http://schemas.openxmlformats.org/officeDocument/2006/relationships/aFChunk" Id="rId46"/>
    <Relationship Target="../chunk29.xhtml" Type="http://schemas.openxmlformats.org/officeDocument/2006/relationships/aFChunk" Id="rId47"/>
    <Relationship Target="../chunk30.xhtml" Type="http://schemas.openxmlformats.org/officeDocument/2006/relationships/aFChunk" Id="rId48"/>
    <Relationship Target="../chunk31.xhtml" Type="http://schemas.openxmlformats.org/officeDocument/2006/relationships/aFChunk" Id="rId49"/>
    <Relationship Target="../chunk32.xhtml" Type="http://schemas.openxmlformats.org/officeDocument/2006/relationships/aFChunk" Id="rId50"/>
    <Relationship Target="../chunk33.xhtml" Type="http://schemas.openxmlformats.org/officeDocument/2006/relationships/aFChunk" Id="rId51"/>
    <Relationship Target="../chunk34.xhtml" Type="http://schemas.openxmlformats.org/officeDocument/2006/relationships/aFChunk" Id="rId52"/>
    <Relationship Target="../chunk35.xhtml" Type="http://schemas.openxmlformats.org/officeDocument/2006/relationships/aFChunk" Id="rId53"/>
    <Relationship Target="../chunk36.xhtml" Type="http://schemas.openxmlformats.org/officeDocument/2006/relationships/aFChunk" Id="rId54"/>
    <Relationship Target="../chunk37.xhtml" Type="http://schemas.openxmlformats.org/officeDocument/2006/relationships/aFChunk" Id="rId55"/>
    <Relationship Target="../chunk38.xhtml" Type="http://schemas.openxmlformats.org/officeDocument/2006/relationships/aFChunk" Id="rId56"/>
    <Relationship Target="../chunk39.xhtml" Type="http://schemas.openxmlformats.org/officeDocument/2006/relationships/aFChunk" Id="rId57"/>
    <Relationship Target="../chunk40.xhtml" Type="http://schemas.openxmlformats.org/officeDocument/2006/relationships/aFChunk" Id="rId58"/>
    <Relationship Target="../chunk41.xhtml" Type="http://schemas.openxmlformats.org/officeDocument/2006/relationships/aFChunk" Id="rId59"/>
    <Relationship Target="../chunk42.xhtml" Type="http://schemas.openxmlformats.org/officeDocument/2006/relationships/aFChunk" Id="rId60"/>
    <Relationship Target="../chunk43.xhtml" Type="http://schemas.openxmlformats.org/officeDocument/2006/relationships/aFChunk" Id="rId61"/>
    <Relationship Target="../chunk44.xhtml" Type="http://schemas.openxmlformats.org/officeDocument/2006/relationships/aFChunk" Id="rId62"/>
    <Relationship Target="../chunk45.xhtml" Type="http://schemas.openxmlformats.org/officeDocument/2006/relationships/aFChunk" Id="rId63"/>
    <Relationship Target="../chunk46.xhtml" Type="http://schemas.openxmlformats.org/officeDocument/2006/relationships/aFChunk" Id="rId64"/>
    <Relationship Target="../chunk47.xhtml" Type="http://schemas.openxmlformats.org/officeDocument/2006/relationships/aFChunk" Id="rId65"/>
    <Relationship Target="../chunk48.xhtml" Type="http://schemas.openxmlformats.org/officeDocument/2006/relationships/aFChunk" Id="rId66"/>
    <Relationship Target="../chunk49.xhtml" Type="http://schemas.openxmlformats.org/officeDocument/2006/relationships/aFChunk" Id="rId67"/>
    <Relationship Target="../chunk50.xhtml" Type="http://schemas.openxmlformats.org/officeDocument/2006/relationships/aFChunk" Id="rId68"/>
    <Relationship Target="../chunk51.xhtml" Type="http://schemas.openxmlformats.org/officeDocument/2006/relationships/aFChunk" Id="rId69"/>
    <Relationship Target="../chunk52.xhtml" Type="http://schemas.openxmlformats.org/officeDocument/2006/relationships/aFChunk" Id="rId70"/>
    <Relationship Target="../chunk53.xhtml" Type="http://schemas.openxmlformats.org/officeDocument/2006/relationships/aFChunk" Id="rId71"/>
    <Relationship Target="../chunk54.xhtml" Type="http://schemas.openxmlformats.org/officeDocument/2006/relationships/aFChunk" Id="rId72"/>
    <Relationship Target="../chunk55.xhtml" Type="http://schemas.openxmlformats.org/officeDocument/2006/relationships/aFChunk" Id="rId73"/>
    <Relationship Target="../chunk56.xhtml" Type="http://schemas.openxmlformats.org/officeDocument/2006/relationships/aFChunk" Id="rId74"/>
    <Relationship Target="../chunk57.xhtml" Type="http://schemas.openxmlformats.org/officeDocument/2006/relationships/aFChunk" Id="rId75"/>
    <Relationship Target="../chunk58.xhtml" Type="http://schemas.openxmlformats.org/officeDocument/2006/relationships/aFChunk" Id="rId76"/>
    <Relationship Target="../chunk59.xhtml" Type="http://schemas.openxmlformats.org/officeDocument/2006/relationships/aFChunk" Id="rId77"/>
    <Relationship Target="../chunk60.xhtml" Type="http://schemas.openxmlformats.org/officeDocument/2006/relationships/aFChunk" Id="rId78"/>
    <Relationship Target="../chunk61.xhtml" Type="http://schemas.openxmlformats.org/officeDocument/2006/relationships/aFChunk" Id="rId79"/>
    <Relationship Target="../chunk62.xhtml" Type="http://schemas.openxmlformats.org/officeDocument/2006/relationships/aFChunk" Id="rId80"/>
    <Relationship Target="../chunk63.xhtml" Type="http://schemas.openxmlformats.org/officeDocument/2006/relationships/aFChunk" Id="rId81"/>
    <Relationship Target="../chunk64.xhtml" Type="http://schemas.openxmlformats.org/officeDocument/2006/relationships/aFChunk" Id="rId82"/>
    <Relationship Target="../chunk65.xhtml" Type="http://schemas.openxmlformats.org/officeDocument/2006/relationships/aFChunk" Id="rId83"/>
    <Relationship Target="../chunk66.xhtml" Type="http://schemas.openxmlformats.org/officeDocument/2006/relationships/aFChunk" Id="rId84"/>
    <Relationship Target="../chunk67.xhtml" Type="http://schemas.openxmlformats.org/officeDocument/2006/relationships/aFChunk" Id="rId85"/>
    <Relationship Target="../chunk68.xhtml" Type="http://schemas.openxmlformats.org/officeDocument/2006/relationships/aFChunk" Id="rId86"/>
    <Relationship Target="../chunk69.xhtml" Type="http://schemas.openxmlformats.org/officeDocument/2006/relationships/aFChunk" Id="rId87"/>
    <Relationship Target="../chunk70.xhtml" Type="http://schemas.openxmlformats.org/officeDocument/2006/relationships/aFChunk" Id="rId88"/>
    <Relationship Target="../chunk71.xhtml" Type="http://schemas.openxmlformats.org/officeDocument/2006/relationships/aFChunk" Id="rId89"/>
    <Relationship Target="../chunk72.xhtml" Type="http://schemas.openxmlformats.org/officeDocument/2006/relationships/aFChunk" Id="rId90"/>
    <Relationship Target="../chunk73.xhtml" Type="http://schemas.openxmlformats.org/officeDocument/2006/relationships/aFChunk" Id="rId91"/>
    <Relationship Target="../chunk74.xhtml" Type="http://schemas.openxmlformats.org/officeDocument/2006/relationships/aFChunk" Id="rId92"/>
    <Relationship Target="../chunk75.xhtml" Type="http://schemas.openxmlformats.org/officeDocument/2006/relationships/aFChunk" Id="rId93"/>
    <Relationship Target="../chunk76.xhtml" Type="http://schemas.openxmlformats.org/officeDocument/2006/relationships/aFChunk" Id="rId94"/>
    <Relationship Target="../chunk77.xhtml" Type="http://schemas.openxmlformats.org/officeDocument/2006/relationships/aFChunk" Id="rId95"/>
    <Relationship Target="../chunk78.xhtml" Type="http://schemas.openxmlformats.org/officeDocument/2006/relationships/aFChunk" Id="rId96"/>
    <Relationship Target="../chunk79.xhtml" Type="http://schemas.openxmlformats.org/officeDocument/2006/relationships/aFChunk" Id="rId97"/>
    <Relationship Target="../chunk80.xhtml" Type="http://schemas.openxmlformats.org/officeDocument/2006/relationships/aFChunk" Id="rId98"/>
    <Relationship Target="../chunk81.xhtml" Type="http://schemas.openxmlformats.org/officeDocument/2006/relationships/aFChunk" Id="rId99"/>
    <Relationship Target="../chunk82.xhtml" Type="http://schemas.openxmlformats.org/officeDocument/2006/relationships/aFChunk" Id="rId100"/>
    <Relationship Target="../chunk83.xhtml" Type="http://schemas.openxmlformats.org/officeDocument/2006/relationships/aFChunk" Id="rId101"/>
    <Relationship Target="../chunk84.xhtml" Type="http://schemas.openxmlformats.org/officeDocument/2006/relationships/aFChunk" Id="rId102"/>
    <Relationship Target="../chunk85.xhtml" Type="http://schemas.openxmlformats.org/officeDocument/2006/relationships/aFChunk" Id="rId103"/>
    <Relationship Target="../chunk86.xhtml" Type="http://schemas.openxmlformats.org/officeDocument/2006/relationships/aFChunk" Id="rId104"/>
    <Relationship Target="../chunk87.xhtml" Type="http://schemas.openxmlformats.org/officeDocument/2006/relationships/aFChunk" Id="rId105"/>
    <Relationship Target="../chunk88.xhtml" Type="http://schemas.openxmlformats.org/officeDocument/2006/relationships/aFChunk" Id="rId106"/>
    <Relationship Target="../chunk89.xhtml" Type="http://schemas.openxmlformats.org/officeDocument/2006/relationships/aFChunk" Id="rId107"/>
    <Relationship Target="../chunk90.xhtml" Type="http://schemas.openxmlformats.org/officeDocument/2006/relationships/aFChunk" Id="rId108"/>
    <Relationship Target="../chunk91.xhtml" Type="http://schemas.openxmlformats.org/officeDocument/2006/relationships/aFChunk" Id="rId109"/>
    <Relationship Target="../chunk92.xhtml" Type="http://schemas.openxmlformats.org/officeDocument/2006/relationships/aFChunk" Id="rId110"/>
    <Relationship Target="../chunk93.xhtml" Type="http://schemas.openxmlformats.org/officeDocument/2006/relationships/aFChunk" Id="rId111"/>
    <Relationship Target="../chunk94.xhtml" Type="http://schemas.openxmlformats.org/officeDocument/2006/relationships/aFChunk" Id="rId112"/>
    <Relationship Target="../chunk95.xhtml" Type="http://schemas.openxmlformats.org/officeDocument/2006/relationships/aFChunk" Id="rId113"/>
    <Relationship Target="../chunk96.xhtml" Type="http://schemas.openxmlformats.org/officeDocument/2006/relationships/aFChunk" Id="rId114"/>
    <Relationship Target="../chunk97.xhtml" Type="http://schemas.openxmlformats.org/officeDocument/2006/relationships/aFChunk" Id="rId115"/>
    <Relationship Target="../chunk98.xhtml" Type="http://schemas.openxmlformats.org/officeDocument/2006/relationships/aFChunk" Id="rId116"/>
    <Relationship Target="../chunk99.xhtml" Type="http://schemas.openxmlformats.org/officeDocument/2006/relationships/aFChunk" Id="rId117"/>
    <Relationship Target="../chunk100.xhtml" Type="http://schemas.openxmlformats.org/officeDocument/2006/relationships/aFChunk" Id="rId118"/>
    <Relationship Target="../chunk101.xhtml" Type="http://schemas.openxmlformats.org/officeDocument/2006/relationships/aFChunk" Id="rId119"/>
    <Relationship Target="../chunk102.xhtml" Type="http://schemas.openxmlformats.org/officeDocument/2006/relationships/aFChunk" Id="rId120"/>
    <Relationship Target="../chunk103.xhtml" Type="http://schemas.openxmlformats.org/officeDocument/2006/relationships/aFChunk" Id="rId121"/>
    <Relationship Target="../chunk104.xhtml" Type="http://schemas.openxmlformats.org/officeDocument/2006/relationships/aFChunk" Id="rId122"/>
    <Relationship Target="../chunk105.xhtml" Type="http://schemas.openxmlformats.org/officeDocument/2006/relationships/aFChunk" Id="rId123"/>
    <Relationship Target="../chunk106.xhtml" Type="http://schemas.openxmlformats.org/officeDocument/2006/relationships/aFChunk" Id="rId124"/>
    <Relationship Target="../chunk107.xhtml" Type="http://schemas.openxmlformats.org/officeDocument/2006/relationships/aFChunk" Id="rId125"/>
    <Relationship Target="../chunk108.xhtml" Type="http://schemas.openxmlformats.org/officeDocument/2006/relationships/aFChunk" Id="rId126"/>
    <Relationship Target="../chunk109.xhtml" Type="http://schemas.openxmlformats.org/officeDocument/2006/relationships/aFChunk" Id="rId127"/>
    <Relationship Target="../chunk110.xhtml" Type="http://schemas.openxmlformats.org/officeDocument/2006/relationships/aFChunk" Id="rId128"/>
    <Relationship Target="../chunk111.xhtml" Type="http://schemas.openxmlformats.org/officeDocument/2006/relationships/aFChunk" Id="rId129"/>
    <Relationship Target="../chunk112.xhtml" Type="http://schemas.openxmlformats.org/officeDocument/2006/relationships/aFChunk" Id="rId130"/>
    <Relationship Target="../chunk113.xhtml" Type="http://schemas.openxmlformats.org/officeDocument/2006/relationships/aFChunk" Id="rId131"/>
    <Relationship Target="../chunk114.xhtml" Type="http://schemas.openxmlformats.org/officeDocument/2006/relationships/aFChunk" Id="rId132"/>
    <Relationship Target="../chunk115.xhtml" Type="http://schemas.openxmlformats.org/officeDocument/2006/relationships/aFChunk" Id="rId133"/>
    <Relationship Target="../chunk116.xhtml" Type="http://schemas.openxmlformats.org/officeDocument/2006/relationships/aFChunk" Id="rId134"/>
    <Relationship Target="../chunk117.xhtml" Type="http://schemas.openxmlformats.org/officeDocument/2006/relationships/aFChunk" Id="rId135"/>
    <Relationship Target="../chunk118.xhtml" Type="http://schemas.openxmlformats.org/officeDocument/2006/relationships/aFChunk" Id="rId136"/>
    <Relationship Target="../chunk119.xhtml" Type="http://schemas.openxmlformats.org/officeDocument/2006/relationships/aFChunk" Id="rId137"/>
    <Relationship Target="../chunk120.xhtml" Type="http://schemas.openxmlformats.org/officeDocument/2006/relationships/aFChunk" Id="rId138"/>
    <Relationship Target="../chunk121.xhtml" Type="http://schemas.openxmlformats.org/officeDocument/2006/relationships/aFChunk" Id="rId139"/>
    <Relationship Target="../chunk122.xhtml" Type="http://schemas.openxmlformats.org/officeDocument/2006/relationships/aFChunk" Id="rId140"/>
    <Relationship Target="../chunk123.xhtml" Type="http://schemas.openxmlformats.org/officeDocument/2006/relationships/aFChunk" Id="rId141"/>
    <Relationship Target="../chunk124.xhtml" Type="http://schemas.openxmlformats.org/officeDocument/2006/relationships/aFChunk" Id="rId142"/>
    <Relationship Target="../chunk125.xhtml" Type="http://schemas.openxmlformats.org/officeDocument/2006/relationships/aFChunk" Id="rId143"/>
    <Relationship Target="../chunk126.xhtml" Type="http://schemas.openxmlformats.org/officeDocument/2006/relationships/aFChunk" Id="rId144"/>
    <Relationship Target="../chunk127.xhtml" Type="http://schemas.openxmlformats.org/officeDocument/2006/relationships/aFChunk" Id="rId145"/>
    <Relationship Target="../chunk128.xhtml" Type="http://schemas.openxmlformats.org/officeDocument/2006/relationships/aFChunk" Id="rId146"/>
    <Relationship Target="../chunk129.xhtml" Type="http://schemas.openxmlformats.org/officeDocument/2006/relationships/aFChunk" Id="rId147"/>
    <Relationship Target="../chunk130.xhtml" Type="http://schemas.openxmlformats.org/officeDocument/2006/relationships/aFChunk" Id="rId148"/>
    <Relationship Target="../chunk131.xhtml" Type="http://schemas.openxmlformats.org/officeDocument/2006/relationships/aFChunk" Id="rId149"/>
    <Relationship Target="../chunk132.xhtml" Type="http://schemas.openxmlformats.org/officeDocument/2006/relationships/aFChunk" Id="rId150"/>
    <Relationship Target="../chunk133.xhtml" Type="http://schemas.openxmlformats.org/officeDocument/2006/relationships/aFChunk" Id="rId151"/>
    <Relationship Target="../chunk134.xhtml" Type="http://schemas.openxmlformats.org/officeDocument/2006/relationships/aFChunk" Id="rId152"/>
    <Relationship Target="../chunk135.xhtml" Type="http://schemas.openxmlformats.org/officeDocument/2006/relationships/aFChunk" Id="rId153"/>
    <Relationship Target="../chunk136.xhtml" Type="http://schemas.openxmlformats.org/officeDocument/2006/relationships/aFChunk" Id="rId154"/>
    <Relationship Target="../chunk137.xhtml" Type="http://schemas.openxmlformats.org/officeDocument/2006/relationships/aFChunk" Id="rId155"/>
    <Relationship Target="../chunk138.xhtml" Type="http://schemas.openxmlformats.org/officeDocument/2006/relationships/aFChunk" Id="rId156"/>
    <Relationship Target="../chunk139.xhtml" Type="http://schemas.openxmlformats.org/officeDocument/2006/relationships/aFChunk" Id="rId157"/>
    <Relationship Target="../chunk140.xhtml" Type="http://schemas.openxmlformats.org/officeDocument/2006/relationships/aFChunk" Id="rId158"/>
    <Relationship Target="../chunk141.xhtml" Type="http://schemas.openxmlformats.org/officeDocument/2006/relationships/aFChunk" Id="rId159"/>
    <Relationship Target="../chunk142.xhtml" Type="http://schemas.openxmlformats.org/officeDocument/2006/relationships/aFChunk" Id="rId160"/>
    <Relationship Target="../chunk143.xhtml" Type="http://schemas.openxmlformats.org/officeDocument/2006/relationships/aFChunk" Id="rId161"/>
    <Relationship Target="../chunk144.xhtml" Type="http://schemas.openxmlformats.org/officeDocument/2006/relationships/aFChunk" Id="rId162"/>
    <Relationship Target="../chunk145.xhtml" Type="http://schemas.openxmlformats.org/officeDocument/2006/relationships/aFChunk" Id="rId163"/>
    <Relationship Target="../chunk146.xhtml" Type="http://schemas.openxmlformats.org/officeDocument/2006/relationships/aFChunk" Id="rId164"/>
    <Relationship Target="../chunk147.xhtml" Type="http://schemas.openxmlformats.org/officeDocument/2006/relationships/aFChunk" Id="rId165"/>
    <Relationship Target="../chunk148.xhtml" Type="http://schemas.openxmlformats.org/officeDocument/2006/relationships/aFChunk" Id="rId166"/>
    <Relationship Target="../chunk149.xhtml" Type="http://schemas.openxmlformats.org/officeDocument/2006/relationships/aFChunk" Id="rId167"/>
    <Relationship Target="../chunk150.xhtml" Type="http://schemas.openxmlformats.org/officeDocument/2006/relationships/aFChunk" Id="rId168"/>
    <Relationship Target="../chunk151.xhtml" Type="http://schemas.openxmlformats.org/officeDocument/2006/relationships/aFChunk" Id="rId169"/>
    <Relationship Target="../chunk152.xhtml" Type="http://schemas.openxmlformats.org/officeDocument/2006/relationships/aFChunk" Id="rId170"/>
    <Relationship Target="../chunk153.xhtml" Type="http://schemas.openxmlformats.org/officeDocument/2006/relationships/aFChunk" Id="rId171"/>
    <Relationship Target="../chunk154.xhtml" Type="http://schemas.openxmlformats.org/officeDocument/2006/relationships/aFChunk" Id="rId172"/>
    <Relationship Target="../chunk155.xhtml" Type="http://schemas.openxmlformats.org/officeDocument/2006/relationships/aFChunk" Id="rId173"/>
    <Relationship Target="../chunk156.xhtml" Type="http://schemas.openxmlformats.org/officeDocument/2006/relationships/aFChunk" Id="rId174"/>
    <Relationship Target="../chunk157.xhtml" Type="http://schemas.openxmlformats.org/officeDocument/2006/relationships/aFChunk" Id="rId175"/>
    <Relationship Target="../chunk158.xhtml" Type="http://schemas.openxmlformats.org/officeDocument/2006/relationships/aFChunk" Id="rId176"/>
    <Relationship Target="../chunk159.xhtml" Type="http://schemas.openxmlformats.org/officeDocument/2006/relationships/aFChunk" Id="rId177"/>
    <Relationship Target="../chunk160.xhtml" Type="http://schemas.openxmlformats.org/officeDocument/2006/relationships/aFChunk" Id="rId178"/>
    <Relationship Target="../chunk161.xhtml" Type="http://schemas.openxmlformats.org/officeDocument/2006/relationships/aFChunk" Id="rId179"/>
    <Relationship Target="../chunk162.xhtml" Type="http://schemas.openxmlformats.org/officeDocument/2006/relationships/aFChunk" Id="rId180"/>
    <Relationship Target="../chunk163.xhtml" Type="http://schemas.openxmlformats.org/officeDocument/2006/relationships/aFChunk" Id="rId181"/>
    <Relationship Target="../chunk164.xhtml" Type="http://schemas.openxmlformats.org/officeDocument/2006/relationships/aFChunk" Id="rId182"/>
    <Relationship Target="../chunk165.xhtml" Type="http://schemas.openxmlformats.org/officeDocument/2006/relationships/aFChunk" Id="rId183"/>
    <Relationship Target="../chunk166.xhtml" Type="http://schemas.openxmlformats.org/officeDocument/2006/relationships/aFChunk" Id="rId184"/>
    <Relationship Target="../chunk167.xhtml" Type="http://schemas.openxmlformats.org/officeDocument/2006/relationships/aFChunk" Id="rId185"/>
    <Relationship Target="../chunk168.xhtml" Type="http://schemas.openxmlformats.org/officeDocument/2006/relationships/aFChunk" Id="rId186"/>
    <Relationship Target="../chunk169.xhtml" Type="http://schemas.openxmlformats.org/officeDocument/2006/relationships/aFChunk" Id="rId187"/>
    <Relationship Target="../chunk170.xhtml" Type="http://schemas.openxmlformats.org/officeDocument/2006/relationships/aFChunk" Id="rId188"/>
    <Relationship Target="../chunk171.xhtml" Type="http://schemas.openxmlformats.org/officeDocument/2006/relationships/aFChunk" Id="rId189"/>
    <Relationship Target="../chunk172.xhtml" Type="http://schemas.openxmlformats.org/officeDocument/2006/relationships/aFChunk" Id="rId190"/>
    <Relationship Target="../chunk173.xhtml" Type="http://schemas.openxmlformats.org/officeDocument/2006/relationships/aFChunk" Id="rId191"/>
    <Relationship Target="../chunk174.xhtml" Type="http://schemas.openxmlformats.org/officeDocument/2006/relationships/aFChunk" Id="rId192"/>
    <Relationship Target="../chunk175.xhtml" Type="http://schemas.openxmlformats.org/officeDocument/2006/relationships/aFChunk" Id="rId193"/>
    <Relationship Target="../chunk176.xhtml" Type="http://schemas.openxmlformats.org/officeDocument/2006/relationships/aFChunk" Id="rId194"/>
    <Relationship Target="../chunk177.xhtml" Type="http://schemas.openxmlformats.org/officeDocument/2006/relationships/aFChunk" Id="rId195"/>
    <Relationship Target="../chunk178.xhtml" Type="http://schemas.openxmlformats.org/officeDocument/2006/relationships/aFChunk" Id="rId196"/>
    <Relationship Target="../chunk179.xhtml" Type="http://schemas.openxmlformats.org/officeDocument/2006/relationships/aFChunk" Id="rId197"/>
    <Relationship Target="../chunk180.xhtml" Type="http://schemas.openxmlformats.org/officeDocument/2006/relationships/aFChunk" Id="rId198"/>
    <Relationship Target="../chunk181.xhtml" Type="http://schemas.openxmlformats.org/officeDocument/2006/relationships/aFChunk" Id="rId199"/>
    <Relationship Target="../chunk182.xhtml" Type="http://schemas.openxmlformats.org/officeDocument/2006/relationships/aFChunk" Id="rId200"/>
    <Relationship Target="../chunk183.xhtml" Type="http://schemas.openxmlformats.org/officeDocument/2006/relationships/aFChunk" Id="rId201"/>
    <Relationship Target="../chunk184.xhtml" Type="http://schemas.openxmlformats.org/officeDocument/2006/relationships/aFChunk" Id="rId202"/>
    <Relationship Target="../chunk185.xhtml" Type="http://schemas.openxmlformats.org/officeDocument/2006/relationships/aFChunk" Id="rId203"/>
    <Relationship Target="../chunk186.xhtml" Type="http://schemas.openxmlformats.org/officeDocument/2006/relationships/aFChunk" Id="rId204"/>
    <Relationship Target="../chunk187.xhtml" Type="http://schemas.openxmlformats.org/officeDocument/2006/relationships/aFChunk" Id="rId205"/>
    <Relationship Target="../chunk188.xhtml" Type="http://schemas.openxmlformats.org/officeDocument/2006/relationships/aFChunk" Id="rId206"/>
    <Relationship Target="../chunk189.xhtml" Type="http://schemas.openxmlformats.org/officeDocument/2006/relationships/aFChunk" Id="rId207"/>
    <Relationship Target="../chunk190.xhtml" Type="http://schemas.openxmlformats.org/officeDocument/2006/relationships/aFChunk" Id="rId208"/>
    <Relationship Target="../chunk191.xhtml" Type="http://schemas.openxmlformats.org/officeDocument/2006/relationships/aFChunk" Id="rId209"/>
    <Relationship Target="../chunk192.xhtml" Type="http://schemas.openxmlformats.org/officeDocument/2006/relationships/aFChunk" Id="rId210"/>
    <Relationship Target="../chunk193.xhtml" Type="http://schemas.openxmlformats.org/officeDocument/2006/relationships/aFChunk" Id="rId211"/>
    <Relationship Target="../chunk194.xhtml" Type="http://schemas.openxmlformats.org/officeDocument/2006/relationships/aFChunk" Id="rId212"/>
    <Relationship Target="../chunk195.xhtml" Type="http://schemas.openxmlformats.org/officeDocument/2006/relationships/aFChunk" Id="rId213"/>
    <Relationship Target="../chunk196.xhtml" Type="http://schemas.openxmlformats.org/officeDocument/2006/relationships/aFChunk" Id="rId214"/>
    <Relationship Target="../chunk197.xhtml" Type="http://schemas.openxmlformats.org/officeDocument/2006/relationships/aFChunk" Id="rId215"/>
    <Relationship Target="../chunk198.xhtml" Type="http://schemas.openxmlformats.org/officeDocument/2006/relationships/aFChunk" Id="rId216"/>
    <Relationship Target="../chunk199.xhtml" Type="http://schemas.openxmlformats.org/officeDocument/2006/relationships/aFChunk" Id="rId217"/>
    <Relationship Target="../chunk200.xhtml" Type="http://schemas.openxmlformats.org/officeDocument/2006/relationships/aFChunk" Id="rId218"/>
    <Relationship Target="../chunk201.xhtml" Type="http://schemas.openxmlformats.org/officeDocument/2006/relationships/aFChunk" Id="rId219"/>
    <Relationship Target="../chunk202.xhtml" Type="http://schemas.openxmlformats.org/officeDocument/2006/relationships/aFChunk" Id="rId220"/>
    <Relationship Target="../chunk203.xhtml" Type="http://schemas.openxmlformats.org/officeDocument/2006/relationships/aFChunk" Id="rId221"/>
    <Relationship Target="../chunk204.xhtml" Type="http://schemas.openxmlformats.org/officeDocument/2006/relationships/aFChunk" Id="rId222"/>
    <Relationship Target="../chunk205.xhtml" Type="http://schemas.openxmlformats.org/officeDocument/2006/relationships/aFChunk" Id="rId223"/>
    <Relationship Target="../chunk206.xhtml" Type="http://schemas.openxmlformats.org/officeDocument/2006/relationships/aFChunk" Id="rId224"/>
    <Relationship Target="../chunk207.xhtml" Type="http://schemas.openxmlformats.org/officeDocument/2006/relationships/aFChunk" Id="rId225"/>
    <Relationship Target="../chunk208.xhtml" Type="http://schemas.openxmlformats.org/officeDocument/2006/relationships/aFChunk" Id="rId226"/>
    <Relationship Target="../chunk209.xhtml" Type="http://schemas.openxmlformats.org/officeDocument/2006/relationships/aFChunk" Id="rId227"/>
    <Relationship Target="../chunk210.xhtml" Type="http://schemas.openxmlformats.org/officeDocument/2006/relationships/aFChunk" Id="rId228"/>
    <Relationship Target="../chunk211.xhtml" Type="http://schemas.openxmlformats.org/officeDocument/2006/relationships/aFChunk" Id="rId229"/>
    <Relationship Target="../chunk212.xhtml" Type="http://schemas.openxmlformats.org/officeDocument/2006/relationships/aFChunk" Id="rId230"/>
    <Relationship Target="../chunk213.xhtml" Type="http://schemas.openxmlformats.org/officeDocument/2006/relationships/aFChunk" Id="rId231"/>
    <Relationship Target="../chunk214.xhtml" Type="http://schemas.openxmlformats.org/officeDocument/2006/relationships/aFChunk" Id="rId232"/>
    <Relationship Target="../chunk215.xhtml" Type="http://schemas.openxmlformats.org/officeDocument/2006/relationships/aFChunk" Id="rId233"/>
    <Relationship Target="../chunk216.xhtml" Type="http://schemas.openxmlformats.org/officeDocument/2006/relationships/aFChunk" Id="rId234"/>
    <Relationship Target="../chunk217.xhtml" Type="http://schemas.openxmlformats.org/officeDocument/2006/relationships/aFChunk" Id="rId235"/>
    <Relationship Target="../chunk218.xhtml" Type="http://schemas.openxmlformats.org/officeDocument/2006/relationships/aFChunk" Id="rId236"/>
    <Relationship Target="../chunk219.xhtml" Type="http://schemas.openxmlformats.org/officeDocument/2006/relationships/aFChunk" Id="rId237"/>
    <Relationship Target="../chunk220.xhtml" Type="http://schemas.openxmlformats.org/officeDocument/2006/relationships/aFChunk" Id="rId238"/>
    <Relationship Target="../chunk221.xhtml" Type="http://schemas.openxmlformats.org/officeDocument/2006/relationships/aFChunk" Id="rId239"/>
    <Relationship Target="../chunk222.xhtml" Type="http://schemas.openxmlformats.org/officeDocument/2006/relationships/aFChunk" Id="rId240"/>
    <Relationship Target="../chunk223.xhtml" Type="http://schemas.openxmlformats.org/officeDocument/2006/relationships/aFChunk" Id="rId241"/>
    <Relationship Target="../chunk224.xhtml" Type="http://schemas.openxmlformats.org/officeDocument/2006/relationships/aFChunk" Id="rId242"/>
    <Relationship Target="../chunk225.xhtml" Type="http://schemas.openxmlformats.org/officeDocument/2006/relationships/aFChunk" Id="rId243"/>
    <Relationship Target="../chunk226.xhtml" Type="http://schemas.openxmlformats.org/officeDocument/2006/relationships/aFChunk" Id="rId244"/>
    <Relationship Target="../chunk227.xhtml" Type="http://schemas.openxmlformats.org/officeDocument/2006/relationships/aFChunk" Id="rId245"/>
    <Relationship Target="../chunk228.xhtml" Type="http://schemas.openxmlformats.org/officeDocument/2006/relationships/aFChunk" Id="rId246"/>
    <Relationship Target="../chunk229.xhtml" Type="http://schemas.openxmlformats.org/officeDocument/2006/relationships/aFChunk" Id="rId247"/>
    <Relationship Target="../chunk230.xhtml" Type="http://schemas.openxmlformats.org/officeDocument/2006/relationships/aFChunk" Id="rId248"/>
    <Relationship Target="../chunk231.xhtml" Type="http://schemas.openxmlformats.org/officeDocument/2006/relationships/aFChunk" Id="rId249"/>
    <Relationship Target="../chunk232.xhtml" Type="http://schemas.openxmlformats.org/officeDocument/2006/relationships/aFChunk" Id="rId250"/>
    <Relationship Target="../chunk233.xhtml" Type="http://schemas.openxmlformats.org/officeDocument/2006/relationships/aFChunk" Id="rId251"/>
    <Relationship Target="../chunk234.xhtml" Type="http://schemas.openxmlformats.org/officeDocument/2006/relationships/aFChunk" Id="rId252"/>
    <Relationship Target="../chunk235.xhtml" Type="http://schemas.openxmlformats.org/officeDocument/2006/relationships/aFChunk" Id="rId253"/>
    <Relationship Target="../chunk236.xhtml" Type="http://schemas.openxmlformats.org/officeDocument/2006/relationships/aFChunk" Id="rId254"/>
    <Relationship Target="../chunk237.xhtml" Type="http://schemas.openxmlformats.org/officeDocument/2006/relationships/aFChunk" Id="rId255"/>
    <Relationship Target="../chunk238.xhtml" Type="http://schemas.openxmlformats.org/officeDocument/2006/relationships/aFChunk" Id="rId256"/>
    <Relationship Target="../chunk239.xhtml" Type="http://schemas.openxmlformats.org/officeDocument/2006/relationships/aFChunk" Id="rId257"/>
    <Relationship Target="../chunk240.xhtml" Type="http://schemas.openxmlformats.org/officeDocument/2006/relationships/aFChunk" Id="rId258"/>
    <Relationship Target="../chunk241.xhtml" Type="http://schemas.openxmlformats.org/officeDocument/2006/relationships/aFChunk" Id="rId259"/>
    <Relationship Target="../chunk242.xhtml" Type="http://schemas.openxmlformats.org/officeDocument/2006/relationships/aFChunk" Id="rId260"/>
    <Relationship Target="../chunk243.xhtml" Type="http://schemas.openxmlformats.org/officeDocument/2006/relationships/aFChunk" Id="rId261"/>
    <Relationship Target="../chunk244.xhtml" Type="http://schemas.openxmlformats.org/officeDocument/2006/relationships/aFChunk" Id="rId262"/>
    <Relationship Target="../chunk245.xhtml" Type="http://schemas.openxmlformats.org/officeDocument/2006/relationships/aFChunk" Id="rId263"/>
    <Relationship Target="../chunk246.xhtml" Type="http://schemas.openxmlformats.org/officeDocument/2006/relationships/aFChunk" Id="rId264"/>
    <Relationship Target="../chunk247.xhtml" Type="http://schemas.openxmlformats.org/officeDocument/2006/relationships/aFChunk" Id="rId265"/>
    <Relationship Target="../chunk248.xhtml" Type="http://schemas.openxmlformats.org/officeDocument/2006/relationships/aFChunk" Id="rId266"/>
    <Relationship Target="../chunk249.xhtml" Type="http://schemas.openxmlformats.org/officeDocument/2006/relationships/aFChunk" Id="rId267"/>
    <Relationship Target="../chunk250.xhtml" Type="http://schemas.openxmlformats.org/officeDocument/2006/relationships/aFChunk" Id="rId268"/>
    <Relationship Target="../chunk251.xhtml" Type="http://schemas.openxmlformats.org/officeDocument/2006/relationships/aFChunk" Id="rId269"/>
    <Relationship Target="../chunk252.xhtml" Type="http://schemas.openxmlformats.org/officeDocument/2006/relationships/aFChunk" Id="rId270"/>
    <Relationship Target="../chunk253.xhtml" Type="http://schemas.openxmlformats.org/officeDocument/2006/relationships/aFChunk" Id="rId271"/>
    <Relationship Target="../chunk254.xhtml" Type="http://schemas.openxmlformats.org/officeDocument/2006/relationships/aFChunk" Id="rId272"/>
    <Relationship Target="../chunk255.xhtml" Type="http://schemas.openxmlformats.org/officeDocument/2006/relationships/aFChunk" Id="rId273"/>
    <Relationship Target="../chunk256.xhtml" Type="http://schemas.openxmlformats.org/officeDocument/2006/relationships/aFChunk" Id="rId274"/>
    <Relationship Target="../chunk257.xhtml" Type="http://schemas.openxmlformats.org/officeDocument/2006/relationships/aFChunk" Id="rId275"/>
    <Relationship Target="../chunk258.xhtml" Type="http://schemas.openxmlformats.org/officeDocument/2006/relationships/aFChunk" Id="rId276"/>
    <Relationship Target="../chunk259.xhtml" Type="http://schemas.openxmlformats.org/officeDocument/2006/relationships/aFChunk" Id="rId277"/>
    <Relationship Target="../chunk260.xhtml" Type="http://schemas.openxmlformats.org/officeDocument/2006/relationships/aFChunk" Id="rId278"/>
    <Relationship Target="../chunk261.xhtml" Type="http://schemas.openxmlformats.org/officeDocument/2006/relationships/aFChunk" Id="rId279"/>
    <Relationship Target="../chunk262.xhtml" Type="http://schemas.openxmlformats.org/officeDocument/2006/relationships/aFChunk" Id="rId280"/>
    <Relationship Target="../chunk263.xhtml" Type="http://schemas.openxmlformats.org/officeDocument/2006/relationships/aFChunk" Id="rId281"/>
    <Relationship Target="../chunk264.xhtml" Type="http://schemas.openxmlformats.org/officeDocument/2006/relationships/aFChunk" Id="rId282"/>
    <Relationship Target="../chunk265.xhtml" Type="http://schemas.openxmlformats.org/officeDocument/2006/relationships/aFChunk" Id="rId283"/>
    <Relationship Target="../chunk266.xhtml" Type="http://schemas.openxmlformats.org/officeDocument/2006/relationships/aFChunk" Id="rId284"/>
    <Relationship Target="../chunk267.xhtml" Type="http://schemas.openxmlformats.org/officeDocument/2006/relationships/aFChunk" Id="rId285"/>
    <Relationship Target="../chunk268.xhtml" Type="http://schemas.openxmlformats.org/officeDocument/2006/relationships/aFChunk" Id="rId286"/>
    <Relationship Target="../chunk269.xhtml" Type="http://schemas.openxmlformats.org/officeDocument/2006/relationships/aFChunk" Id="rId287"/>
    <Relationship Target="../chunk270.xhtml" Type="http://schemas.openxmlformats.org/officeDocument/2006/relationships/aFChunk" Id="rId288"/>
    <Relationship Target="../chunk271.xhtml" Type="http://schemas.openxmlformats.org/officeDocument/2006/relationships/aFChunk" Id="rId289"/>
    <Relationship Target="../chunk272.xhtml" Type="http://schemas.openxmlformats.org/officeDocument/2006/relationships/aFChunk" Id="rId290"/>
    <Relationship Target="../chunk273.xhtml" Type="http://schemas.openxmlformats.org/officeDocument/2006/relationships/aFChunk" Id="rId291"/>
    <Relationship Target="../chunk274.xhtml" Type="http://schemas.openxmlformats.org/officeDocument/2006/relationships/aFChunk" Id="rId292"/>
    <Relationship Target="../chunk275.xhtml" Type="http://schemas.openxmlformats.org/officeDocument/2006/relationships/aFChunk" Id="rId293"/>
    <Relationship Target="../chunk276.xhtml" Type="http://schemas.openxmlformats.org/officeDocument/2006/relationships/aFChunk" Id="rId294"/>
    <Relationship Target="../chunk277.xhtml" Type="http://schemas.openxmlformats.org/officeDocument/2006/relationships/aFChunk" Id="rId295"/>
    <Relationship Target="../chunk278.xhtml" Type="http://schemas.openxmlformats.org/officeDocument/2006/relationships/aFChunk" Id="rId296"/>
    <Relationship Target="../chunk279.xhtml" Type="http://schemas.openxmlformats.org/officeDocument/2006/relationships/aFChunk" Id="rId297"/>
    <Relationship Target="../chunk280.xhtml" Type="http://schemas.openxmlformats.org/officeDocument/2006/relationships/aFChunk" Id="rId298"/>
    <Relationship Target="../chunk281.xhtml" Type="http://schemas.openxmlformats.org/officeDocument/2006/relationships/aFChunk" Id="rId299"/>
    <Relationship Target="../chunk282.xhtml" Type="http://schemas.openxmlformats.org/officeDocument/2006/relationships/aFChunk" Id="rId300"/>
    <Relationship Target="../chunk283.xhtml" Type="http://schemas.openxmlformats.org/officeDocument/2006/relationships/aFChunk" Id="rId301"/>
    <Relationship Target="../chunk284.xhtml" Type="http://schemas.openxmlformats.org/officeDocument/2006/relationships/aFChunk" Id="rId302"/>
    <Relationship Target="../chunk285.xhtml" Type="http://schemas.openxmlformats.org/officeDocument/2006/relationships/aFChunk" Id="rId303"/>
    <Relationship Target="../chunk286.xhtml" Type="http://schemas.openxmlformats.org/officeDocument/2006/relationships/aFChunk" Id="rId304"/>
    <Relationship Target="../chunk287.xhtml" Type="http://schemas.openxmlformats.org/officeDocument/2006/relationships/aFChunk" Id="rId305"/>
    <Relationship Target="../chunk288.xhtml" Type="http://schemas.openxmlformats.org/officeDocument/2006/relationships/aFChunk" Id="rId306"/>
    <Relationship Target="../chunk289.xhtml" Type="http://schemas.openxmlformats.org/officeDocument/2006/relationships/aFChunk" Id="rId307"/>
    <Relationship Target="../chunk290.xhtml" Type="http://schemas.openxmlformats.org/officeDocument/2006/relationships/aFChunk" Id="rId308"/>
    <Relationship Target="../chunk291.xhtml" Type="http://schemas.openxmlformats.org/officeDocument/2006/relationships/aFChunk" Id="rId309"/>
    <Relationship Target="../chunk292.xhtml" Type="http://schemas.openxmlformats.org/officeDocument/2006/relationships/aFChunk" Id="rId310"/>
    <Relationship Target="../chunk293.xhtml" Type="http://schemas.openxmlformats.org/officeDocument/2006/relationships/aFChunk" Id="rId311"/>
    <Relationship Target="../chunk294.xhtml" Type="http://schemas.openxmlformats.org/officeDocument/2006/relationships/aFChunk" Id="rId312"/>
    <Relationship Target="../chunk295.xhtml" Type="http://schemas.openxmlformats.org/officeDocument/2006/relationships/aFChunk" Id="rId313"/>
    <Relationship Target="../chunk296.xhtml" Type="http://schemas.openxmlformats.org/officeDocument/2006/relationships/aFChunk" Id="rId314"/>
    <Relationship Target="../chunk297.xhtml" Type="http://schemas.openxmlformats.org/officeDocument/2006/relationships/aFChunk" Id="rId315"/>
    <Relationship Target="../chunk298.xhtml" Type="http://schemas.openxmlformats.org/officeDocument/2006/relationships/aFChunk" Id="rId316"/>
    <Relationship Target="../chunk299.xhtml" Type="http://schemas.openxmlformats.org/officeDocument/2006/relationships/aFChunk" Id="rId317"/>
    <Relationship Target="../chunk300.xhtml" Type="http://schemas.openxmlformats.org/officeDocument/2006/relationships/aFChunk" Id="rId318"/>
    <Relationship Target="../chunk301.xhtml" Type="http://schemas.openxmlformats.org/officeDocument/2006/relationships/aFChunk" Id="rId319"/>
    <Relationship Target="../chunk302.xhtml" Type="http://schemas.openxmlformats.org/officeDocument/2006/relationships/aFChunk" Id="rId320"/>
    <Relationship Target="../chunk303.xhtml" Type="http://schemas.openxmlformats.org/officeDocument/2006/relationships/aFChunk" Id="rId321"/>
    <Relationship Target="../chunk304.xhtml" Type="http://schemas.openxmlformats.org/officeDocument/2006/relationships/aFChunk" Id="rId322"/>
    <Relationship Target="../chunk305.xhtml" Type="http://schemas.openxmlformats.org/officeDocument/2006/relationships/aFChunk" Id="rId323"/>
    <Relationship Target="../chunk306.xhtml" Type="http://schemas.openxmlformats.org/officeDocument/2006/relationships/aFChunk" Id="rId324"/>
    <Relationship Target="../chunk307.xhtml" Type="http://schemas.openxmlformats.org/officeDocument/2006/relationships/aFChunk" Id="rId325"/>
    <Relationship Target="../chunk308.xhtml" Type="http://schemas.openxmlformats.org/officeDocument/2006/relationships/aFChunk" Id="rId326"/>
    <Relationship Target="../chunk309.xhtml" Type="http://schemas.openxmlformats.org/officeDocument/2006/relationships/aFChunk" Id="rId327"/>
    <Relationship Target="../chunk310.xhtml" Type="http://schemas.openxmlformats.org/officeDocument/2006/relationships/aFChunk" Id="rId328"/>
    <Relationship Target="../chunk311.xhtml" Type="http://schemas.openxmlformats.org/officeDocument/2006/relationships/aFChunk" Id="rId329"/>
    <Relationship Target="../chunk312.xhtml" Type="http://schemas.openxmlformats.org/officeDocument/2006/relationships/aFChunk" Id="rId330"/>
    <Relationship Target="../chunk313.xhtml" Type="http://schemas.openxmlformats.org/officeDocument/2006/relationships/aFChunk" Id="rId331"/>
    <Relationship Target="../chunk314.xhtml" Type="http://schemas.openxmlformats.org/officeDocument/2006/relationships/aFChunk" Id="rId332"/>
    <Relationship Target="../chunk315.xhtml" Type="http://schemas.openxmlformats.org/officeDocument/2006/relationships/aFChunk" Id="rId333"/>
    <Relationship Target="../chunk316.xhtml" Type="http://schemas.openxmlformats.org/officeDocument/2006/relationships/aFChunk" Id="rId334"/>
    <Relationship Target="../chunk317.xhtml" Type="http://schemas.openxmlformats.org/officeDocument/2006/relationships/aFChunk" Id="rId335"/>
    <Relationship Target="../chunk318.xhtml" Type="http://schemas.openxmlformats.org/officeDocument/2006/relationships/aFChunk" Id="rId336"/>
    <Relationship Target="../chunk319.xhtml" Type="http://schemas.openxmlformats.org/officeDocument/2006/relationships/aFChunk" Id="rId337"/>
    <Relationship Target="../chunk320.xhtml" Type="http://schemas.openxmlformats.org/officeDocument/2006/relationships/aFChunk" Id="rId338"/>
    <Relationship Target="../chunk321.xhtml" Type="http://schemas.openxmlformats.org/officeDocument/2006/relationships/aFChunk" Id="rId339"/>
    <Relationship Target="../chunk322.xhtml" Type="http://schemas.openxmlformats.org/officeDocument/2006/relationships/aFChunk" Id="rId340"/>
    <Relationship Target="../chunk323.xhtml" Type="http://schemas.openxmlformats.org/officeDocument/2006/relationships/aFChunk" Id="rId341"/>
    <Relationship Target="../chunk324.xhtml" Type="http://schemas.openxmlformats.org/officeDocument/2006/relationships/aFChunk" Id="rId342"/>
    <Relationship Target="../chunk325.xhtml" Type="http://schemas.openxmlformats.org/officeDocument/2006/relationships/aFChunk" Id="rId343"/>
    <Relationship Target="../chunk326.xhtml" Type="http://schemas.openxmlformats.org/officeDocument/2006/relationships/aFChunk" Id="rId344"/>
    <Relationship Target="../chunk327.xhtml" Type="http://schemas.openxmlformats.org/officeDocument/2006/relationships/aFChunk" Id="rId345"/>
    <Relationship Target="../chunk328.xhtml" Type="http://schemas.openxmlformats.org/officeDocument/2006/relationships/aFChunk" Id="rId346"/>
    <Relationship Target="../chunk329.xhtml" Type="http://schemas.openxmlformats.org/officeDocument/2006/relationships/aFChunk" Id="rId347"/>
    <Relationship Target="../chunk330.xhtml" Type="http://schemas.openxmlformats.org/officeDocument/2006/relationships/aFChunk" Id="rId348"/>
    <Relationship Target="../chunk331.xhtml" Type="http://schemas.openxmlformats.org/officeDocument/2006/relationships/aFChunk" Id="rId349"/>
    <Relationship Target="../chunk332.xhtml" Type="http://schemas.openxmlformats.org/officeDocument/2006/relationships/aFChunk" Id="rId350"/>
    <Relationship Target="../chunk333.xhtml" Type="http://schemas.openxmlformats.org/officeDocument/2006/relationships/aFChunk" Id="rId351"/>
    <Relationship Target="../chunk334.xhtml" Type="http://schemas.openxmlformats.org/officeDocument/2006/relationships/aFChunk" Id="rId352"/>
    <Relationship Target="../chunk335.xhtml" Type="http://schemas.openxmlformats.org/officeDocument/2006/relationships/aFChunk" Id="rId353"/>
    <Relationship Target="../chunk336.xhtml" Type="http://schemas.openxmlformats.org/officeDocument/2006/relationships/aFChunk" Id="rId354"/>
    <Relationship Target="../chunk337.xhtml" Type="http://schemas.openxmlformats.org/officeDocument/2006/relationships/aFChunk" Id="rId355"/>
    <Relationship Target="../chunk338.xhtml" Type="http://schemas.openxmlformats.org/officeDocument/2006/relationships/aFChunk" Id="rId356"/>
    <Relationship Target="../chunk339.xhtml" Type="http://schemas.openxmlformats.org/officeDocument/2006/relationships/aFChunk" Id="rId357"/>
    <Relationship Target="../chunk340.xhtml" Type="http://schemas.openxmlformats.org/officeDocument/2006/relationships/aFChunk" Id="rId358"/>
    <Relationship Target="../chunk341.xhtml" Type="http://schemas.openxmlformats.org/officeDocument/2006/relationships/aFChunk" Id="rId359"/>
    <Relationship Target="../chunk342.xhtml" Type="http://schemas.openxmlformats.org/officeDocument/2006/relationships/aFChunk" Id="rId360"/>
    <Relationship Target="../chunk343.xhtml" Type="http://schemas.openxmlformats.org/officeDocument/2006/relationships/aFChunk" Id="rId361"/>
    <Relationship Target="../chunk344.xhtml" Type="http://schemas.openxmlformats.org/officeDocument/2006/relationships/aFChunk" Id="rId362"/>
    <Relationship Target="../chunk345.xhtml" Type="http://schemas.openxmlformats.org/officeDocument/2006/relationships/aFChunk" Id="rId363"/>
    <Relationship Target="../chunk346.xhtml" Type="http://schemas.openxmlformats.org/officeDocument/2006/relationships/aFChunk" Id="rId364"/>
    <Relationship Target="../chunk347.xhtml" Type="http://schemas.openxmlformats.org/officeDocument/2006/relationships/aFChunk" Id="rId365"/>
    <Relationship Target="../chunk348.xhtml" Type="http://schemas.openxmlformats.org/officeDocument/2006/relationships/aFChunk" Id="rId366"/>
    <Relationship Target="../chunk349.xhtml" Type="http://schemas.openxmlformats.org/officeDocument/2006/relationships/aFChunk" Id="rId367"/>
    <Relationship Target="../chunk350.xhtml" Type="http://schemas.openxmlformats.org/officeDocument/2006/relationships/aFChunk" Id="rId368"/>
    <Relationship Target="../chunk351.xhtml" Type="http://schemas.openxmlformats.org/officeDocument/2006/relationships/aFChunk" Id="rId369"/>
    <Relationship Target="../chunk352.xhtml" Type="http://schemas.openxmlformats.org/officeDocument/2006/relationships/aFChunk" Id="rId370"/>
    <Relationship Target="../chunk353.xhtml" Type="http://schemas.openxmlformats.org/officeDocument/2006/relationships/aFChunk" Id="rId371"/>
    <Relationship Target="../chunk354.xhtml" Type="http://schemas.openxmlformats.org/officeDocument/2006/relationships/aFChunk" Id="rId372"/>
    <Relationship Target="../chunk355.xhtml" Type="http://schemas.openxmlformats.org/officeDocument/2006/relationships/aFChunk" Id="rId373"/>
    <Relationship Target="../chunk356.xhtml" Type="http://schemas.openxmlformats.org/officeDocument/2006/relationships/aFChunk" Id="rId374"/>
    <Relationship Target="../chunk357.xhtml" Type="http://schemas.openxmlformats.org/officeDocument/2006/relationships/aFChunk" Id="rId375"/>
    <Relationship Target="../chunk358.xhtml" Type="http://schemas.openxmlformats.org/officeDocument/2006/relationships/aFChunk" Id="rId376"/>
    <Relationship Target="../chunk359.xhtml" Type="http://schemas.openxmlformats.org/officeDocument/2006/relationships/aFChunk" Id="rId377"/>
    <Relationship Target="../chunk360.xhtml" Type="http://schemas.openxmlformats.org/officeDocument/2006/relationships/aFChunk" Id="rId378"/>
    <Relationship Target="../chunk361.xhtml" Type="http://schemas.openxmlformats.org/officeDocument/2006/relationships/aFChunk" Id="rId379"/>
    <Relationship Target="../chunk362.xhtml" Type="http://schemas.openxmlformats.org/officeDocument/2006/relationships/aFChunk" Id="rId380"/>
    <Relationship Target="../chunk363.xhtml" Type="http://schemas.openxmlformats.org/officeDocument/2006/relationships/aFChunk" Id="rId381"/>
    <Relationship Target="../chunk364.xhtml" Type="http://schemas.openxmlformats.org/officeDocument/2006/relationships/aFChunk" Id="rId382"/>
    <Relationship Target="../chunk365.xhtml" Type="http://schemas.openxmlformats.org/officeDocument/2006/relationships/aFChunk" Id="rId383"/>
    <Relationship Target="../chunk366.xhtml" Type="http://schemas.openxmlformats.org/officeDocument/2006/relationships/aFChunk" Id="rId384"/>
    <Relationship Target="../chunk367.xhtml" Type="http://schemas.openxmlformats.org/officeDocument/2006/relationships/aFChunk" Id="rId385"/>
</Relationships>

</file>

<file path=word/_rels/settings.xml.rels><?xml version="1.0" encoding="UTF-8" standalone="yes"?>
<Relationships xmlns="http://schemas.openxmlformats.org/package/2006/relationships">
    <Relationship TargetMode="External" Target="/Users/haffo/Documents/DEV/CHECKOUT/github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