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00.xhtml"/>
  <Override ContentType="application/xhtml+xml" PartName="/chunk101.xhtml"/>
  <Override ContentType="application/xhtml+xml" PartName="/chunk102.xhtml"/>
  <Override ContentType="application/xhtml+xml" PartName="/chunk103.xhtml"/>
  <Override ContentType="application/xhtml+xml" PartName="/chunk104.xhtml"/>
  <Override ContentType="application/xhtml+xml" PartName="/chunk105.xhtml"/>
  <Override ContentType="application/xhtml+xml" PartName="/chunk106.xhtml"/>
  <Override ContentType="application/xhtml+xml" PartName="/chunk107.xhtml"/>
  <Override ContentType="application/xhtml+xml" PartName="/chunk108.xhtml"/>
  <Override ContentType="application/xhtml+xml" PartName="/chunk109.xhtml"/>
  <Override ContentType="application/xhtml+xml" PartName="/chunk11.xhtml"/>
  <Override ContentType="application/xhtml+xml" PartName="/chunk110.xhtml"/>
  <Override ContentType="application/xhtml+xml" PartName="/chunk111.xhtml"/>
  <Override ContentType="application/xhtml+xml" PartName="/chunk112.xhtml"/>
  <Override ContentType="application/xhtml+xml" PartName="/chunk113.xhtml"/>
  <Override ContentType="application/xhtml+xml" PartName="/chunk114.xhtml"/>
  <Override ContentType="application/xhtml+xml" PartName="/chunk115.xhtml"/>
  <Override ContentType="application/xhtml+xml" PartName="/chunk116.xhtml"/>
  <Override ContentType="application/xhtml+xml" PartName="/chunk117.xhtml"/>
  <Override ContentType="application/xhtml+xml" PartName="/chunk118.xhtml"/>
  <Override ContentType="application/xhtml+xml" PartName="/chunk119.xhtml"/>
  <Override ContentType="application/xhtml+xml" PartName="/chunk12.xhtml"/>
  <Override ContentType="application/xhtml+xml" PartName="/chunk120.xhtml"/>
  <Override ContentType="application/xhtml+xml" PartName="/chunk121.xhtml"/>
  <Override ContentType="application/xhtml+xml" PartName="/chunk122.xhtml"/>
  <Override ContentType="application/xhtml+xml" PartName="/chunk123.xhtml"/>
  <Override ContentType="application/xhtml+xml" PartName="/chunk124.xhtml"/>
  <Override ContentType="application/xhtml+xml" PartName="/chunk125.xhtml"/>
  <Override ContentType="application/xhtml+xml" PartName="/chunk126.xhtml"/>
  <Override ContentType="application/xhtml+xml" PartName="/chunk127.xhtml"/>
  <Override ContentType="application/xhtml+xml" PartName="/chunk128.xhtml"/>
  <Override ContentType="application/xhtml+xml" PartName="/chunk129.xhtml"/>
  <Override ContentType="application/xhtml+xml" PartName="/chunk13.xhtml"/>
  <Override ContentType="application/xhtml+xml" PartName="/chunk130.xhtml"/>
  <Override ContentType="application/xhtml+xml" PartName="/chunk131.xhtml"/>
  <Override ContentType="application/xhtml+xml" PartName="/chunk132.xhtml"/>
  <Override ContentType="application/xhtml+xml" PartName="/chunk133.xhtml"/>
  <Override ContentType="application/xhtml+xml" PartName="/chunk134.xhtml"/>
  <Override ContentType="application/xhtml+xml" PartName="/chunk135.xhtml"/>
  <Override ContentType="application/xhtml+xml" PartName="/chunk136.xhtml"/>
  <Override ContentType="application/xhtml+xml" PartName="/chunk137.xhtml"/>
  <Override ContentType="application/xhtml+xml" PartName="/chunk138.xhtml"/>
  <Override ContentType="application/xhtml+xml" PartName="/chunk139.xhtml"/>
  <Override ContentType="application/xhtml+xml" PartName="/chunk14.xhtml"/>
  <Override ContentType="application/xhtml+xml" PartName="/chunk140.xhtml"/>
  <Override ContentType="application/xhtml+xml" PartName="/chunk141.xhtml"/>
  <Override ContentType="application/xhtml+xml" PartName="/chunk142.xhtml"/>
  <Override ContentType="application/xhtml+xml" PartName="/chunk143.xhtml"/>
  <Override ContentType="application/xhtml+xml" PartName="/chunk144.xhtml"/>
  <Override ContentType="application/xhtml+xml" PartName="/chunk145.xhtml"/>
  <Override ContentType="application/xhtml+xml" PartName="/chunk146.xhtml"/>
  <Override ContentType="application/xhtml+xml" PartName="/chunk147.xhtml"/>
  <Override ContentType="application/xhtml+xml" PartName="/chunk148.xhtml"/>
  <Override ContentType="application/xhtml+xml" PartName="/chunk149.xhtml"/>
  <Override ContentType="application/xhtml+xml" PartName="/chunk15.xhtml"/>
  <Override ContentType="application/xhtml+xml" PartName="/chunk150.xhtml"/>
  <Override ContentType="application/xhtml+xml" PartName="/chunk151.xhtml"/>
  <Override ContentType="application/xhtml+xml" PartName="/chunk152.xhtml"/>
  <Override ContentType="application/xhtml+xml" PartName="/chunk153.xhtml"/>
  <Override ContentType="application/xhtml+xml" PartName="/chunk154.xhtml"/>
  <Override ContentType="application/xhtml+xml" PartName="/chunk155.xhtml"/>
  <Override ContentType="application/xhtml+xml" PartName="/chunk156.xhtml"/>
  <Override ContentType="application/xhtml+xml" PartName="/chunk157.xhtml"/>
  <Override ContentType="application/xhtml+xml" PartName="/chunk158.xhtml"/>
  <Override ContentType="application/xhtml+xml" PartName="/chunk159.xhtml"/>
  <Override ContentType="application/xhtml+xml" PartName="/chunk16.xhtml"/>
  <Override ContentType="application/xhtml+xml" PartName="/chunk160.xhtml"/>
  <Override ContentType="application/xhtml+xml" PartName="/chunk161.xhtml"/>
  <Override ContentType="application/xhtml+xml" PartName="/chunk162.xhtml"/>
  <Override ContentType="application/xhtml+xml" PartName="/chunk163.xhtml"/>
  <Override ContentType="application/xhtml+xml" PartName="/chunk164.xhtml"/>
  <Override ContentType="application/xhtml+xml" PartName="/chunk165.xhtml"/>
  <Override ContentType="application/xhtml+xml" PartName="/chunk166.xhtml"/>
  <Override ContentType="application/xhtml+xml" PartName="/chunk167.xhtml"/>
  <Override ContentType="application/xhtml+xml" PartName="/chunk168.xhtml"/>
  <Override ContentType="application/xhtml+xml" PartName="/chunk169.xhtml"/>
  <Override ContentType="application/xhtml+xml" PartName="/chunk17.xhtml"/>
  <Override ContentType="application/xhtml+xml" PartName="/chunk170.xhtml"/>
  <Override ContentType="application/xhtml+xml" PartName="/chunk171.xhtml"/>
  <Override ContentType="application/xhtml+xml" PartName="/chunk172.xhtml"/>
  <Override ContentType="application/xhtml+xml" PartName="/chunk173.xhtml"/>
  <Override ContentType="application/xhtml+xml" PartName="/chunk174.xhtml"/>
  <Override ContentType="application/xhtml+xml" PartName="/chunk175.xhtml"/>
  <Override ContentType="application/xhtml+xml" PartName="/chunk176.xhtml"/>
  <Override ContentType="application/xhtml+xml" PartName="/chunk177.xhtml"/>
  <Override ContentType="application/xhtml+xml" PartName="/chunk178.xhtml"/>
  <Override ContentType="application/xhtml+xml" PartName="/chunk179.xhtml"/>
  <Override ContentType="application/xhtml+xml" PartName="/chunk18.xhtml"/>
  <Override ContentType="application/xhtml+xml" PartName="/chunk180.xhtml"/>
  <Override ContentType="application/xhtml+xml" PartName="/chunk181.xhtml"/>
  <Override ContentType="application/xhtml+xml" PartName="/chunk182.xhtml"/>
  <Override ContentType="application/xhtml+xml" PartName="/chunk183.xhtml"/>
  <Override ContentType="application/xhtml+xml" PartName="/chunk184.xhtml"/>
  <Override ContentType="application/xhtml+xml" PartName="/chunk185.xhtml"/>
  <Override ContentType="application/xhtml+xml" PartName="/chunk186.xhtml"/>
  <Override ContentType="application/xhtml+xml" PartName="/chunk187.xhtml"/>
  <Override ContentType="application/xhtml+xml" PartName="/chunk188.xhtml"/>
  <Override ContentType="application/xhtml+xml" PartName="/chunk189.xhtml"/>
  <Override ContentType="application/xhtml+xml" PartName="/chunk19.xhtml"/>
  <Override ContentType="application/xhtml+xml" PartName="/chunk190.xhtml"/>
  <Override ContentType="application/xhtml+xml" PartName="/chunk191.xhtml"/>
  <Override ContentType="application/xhtml+xml" PartName="/chunk192.xhtml"/>
  <Override ContentType="application/xhtml+xml" PartName="/chunk193.xhtml"/>
  <Override ContentType="application/xhtml+xml" PartName="/chunk194.xhtml"/>
  <Override ContentType="application/xhtml+xml" PartName="/chunk195.xhtml"/>
  <Override ContentType="application/xhtml+xml" PartName="/chunk196.xhtml"/>
  <Override ContentType="application/xhtml+xml" PartName="/chunk197.xhtml"/>
  <Override ContentType="application/xhtml+xml" PartName="/chunk198.xhtml"/>
  <Override ContentType="application/xhtml+xml" PartName="/chunk199.xhtml"/>
  <Override ContentType="application/xhtml+xml" PartName="/chunk2.xhtml"/>
  <Override ContentType="application/xhtml+xml" PartName="/chunk20.xhtml"/>
  <Override ContentType="application/xhtml+xml" PartName="/chunk200.xhtml"/>
  <Override ContentType="application/xhtml+xml" PartName="/chunk201.xhtml"/>
  <Override ContentType="application/xhtml+xml" PartName="/chunk202.xhtml"/>
  <Override ContentType="application/xhtml+xml" PartName="/chunk203.xhtml"/>
  <Override ContentType="application/xhtml+xml" PartName="/chunk204.xhtml"/>
  <Override ContentType="application/xhtml+xml" PartName="/chunk205.xhtml"/>
  <Override ContentType="application/xhtml+xml" PartName="/chunk206.xhtml"/>
  <Override ContentType="application/xhtml+xml" PartName="/chunk207.xhtml"/>
  <Override ContentType="application/xhtml+xml" PartName="/chunk208.xhtml"/>
  <Override ContentType="application/xhtml+xml" PartName="/chunk209.xhtml"/>
  <Override ContentType="application/xhtml+xml" PartName="/chunk21.xhtml"/>
  <Override ContentType="application/xhtml+xml" PartName="/chunk210.xhtml"/>
  <Override ContentType="application/xhtml+xml" PartName="/chunk211.xhtml"/>
  <Override ContentType="application/xhtml+xml" PartName="/chunk212.xhtml"/>
  <Override ContentType="application/xhtml+xml" PartName="/chunk213.xhtml"/>
  <Override ContentType="application/xhtml+xml" PartName="/chunk214.xhtml"/>
  <Override ContentType="application/xhtml+xml" PartName="/chunk215.xhtml"/>
  <Override ContentType="application/xhtml+xml" PartName="/chunk216.xhtml"/>
  <Override ContentType="application/xhtml+xml" PartName="/chunk217.xhtml"/>
  <Override ContentType="application/xhtml+xml" PartName="/chunk218.xhtml"/>
  <Override ContentType="application/xhtml+xml" PartName="/chunk219.xhtml"/>
  <Override ContentType="application/xhtml+xml" PartName="/chunk22.xhtml"/>
  <Override ContentType="application/xhtml+xml" PartName="/chunk220.xhtml"/>
  <Override ContentType="application/xhtml+xml" PartName="/chunk221.xhtml"/>
  <Override ContentType="application/xhtml+xml" PartName="/chunk222.xhtml"/>
  <Override ContentType="application/xhtml+xml" PartName="/chunk223.xhtml"/>
  <Override ContentType="application/xhtml+xml" PartName="/chunk224.xhtml"/>
  <Override ContentType="application/xhtml+xml" PartName="/chunk225.xhtml"/>
  <Override ContentType="application/xhtml+xml" PartName="/chunk226.xhtml"/>
  <Override ContentType="application/xhtml+xml" PartName="/chunk227.xhtml"/>
  <Override ContentType="application/xhtml+xml" PartName="/chunk228.xhtml"/>
  <Override ContentType="application/xhtml+xml" PartName="/chunk229.xhtml"/>
  <Override ContentType="application/xhtml+xml" PartName="/chunk23.xhtml"/>
  <Override ContentType="application/xhtml+xml" PartName="/chunk230.xhtml"/>
  <Override ContentType="application/xhtml+xml" PartName="/chunk231.xhtml"/>
  <Override ContentType="application/xhtml+xml" PartName="/chunk232.xhtml"/>
  <Override ContentType="application/xhtml+xml" PartName="/chunk233.xhtml"/>
  <Override ContentType="application/xhtml+xml" PartName="/chunk234.xhtml"/>
  <Override ContentType="application/xhtml+xml" PartName="/chunk235.xhtml"/>
  <Override ContentType="application/xhtml+xml" PartName="/chunk236.xhtml"/>
  <Override ContentType="application/xhtml+xml" PartName="/chunk237.xhtml"/>
  <Override ContentType="application/xhtml+xml" PartName="/chunk238.xhtml"/>
  <Override ContentType="application/xhtml+xml" PartName="/chunk239.xhtml"/>
  <Override ContentType="application/xhtml+xml" PartName="/chunk24.xhtml"/>
  <Override ContentType="application/xhtml+xml" PartName="/chunk240.xhtml"/>
  <Override ContentType="application/xhtml+xml" PartName="/chunk241.xhtml"/>
  <Override ContentType="application/xhtml+xml" PartName="/chunk242.xhtml"/>
  <Override ContentType="application/xhtml+xml" PartName="/chunk243.xhtml"/>
  <Override ContentType="application/xhtml+xml" PartName="/chunk244.xhtml"/>
  <Override ContentType="application/xhtml+xml" PartName="/chunk245.xhtml"/>
  <Override ContentType="application/xhtml+xml" PartName="/chunk25.xhtml"/>
  <Override ContentType="application/xhtml+xml" PartName="/chunk26.xhtml"/>
  <Override ContentType="application/xhtml+xml" PartName="/chunk27.xhtml"/>
  <Override ContentType="application/xhtml+xml" PartName="/chunk28.xhtml"/>
  <Override ContentType="application/xhtml+xml" PartName="/chunk29.xhtml"/>
  <Override ContentType="application/xhtml+xml" PartName="/chunk3.xhtml"/>
  <Override ContentType="application/xhtml+xml" PartName="/chunk30.xhtml"/>
  <Override ContentType="application/xhtml+xml" PartName="/chunk31.xhtml"/>
  <Override ContentType="application/xhtml+xml" PartName="/chunk32.xhtml"/>
  <Override ContentType="application/xhtml+xml" PartName="/chunk33.xhtml"/>
  <Override ContentType="application/xhtml+xml" PartName="/chunk34.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82.xhtml"/>
  <Override ContentType="application/xhtml+xml" PartName="/chunk83.xhtml"/>
  <Override ContentType="application/xhtml+xml" PartName="/chunk84.xhtml"/>
  <Override ContentType="application/xhtml+xml" PartName="/chunk85.xhtml"/>
  <Override ContentType="application/xhtml+xml" PartName="/chunk86.xhtml"/>
  <Override ContentType="application/xhtml+xml" PartName="/chunk87.xhtml"/>
  <Override ContentType="application/xhtml+xml" PartName="/chunk88.xhtml"/>
  <Override ContentType="application/xhtml+xml" PartName="/chunk89.xhtml"/>
  <Override ContentType="application/xhtml+xml" PartName="/chunk9.xhtml"/>
  <Override ContentType="application/xhtml+xml" PartName="/chunk90.xhtml"/>
  <Override ContentType="application/xhtml+xml" PartName="/chunk91.xhtml"/>
  <Override ContentType="application/xhtml+xml" PartName="/chunk92.xhtml"/>
  <Override ContentType="application/xhtml+xml" PartName="/chunk93.xhtml"/>
  <Override ContentType="application/xhtml+xml" PartName="/chunk94.xhtml"/>
  <Override ContentType="application/xhtml+xml" PartName="/chunk95.xhtml"/>
  <Override ContentType="application/xhtml+xml" PartName="/chunk96.xhtml"/>
  <Override ContentType="application/xhtml+xml" PartName="/chunk97.xhtml"/>
  <Override ContentType="application/xhtml+xml" PartName="/chunk98.xhtml"/>
  <Override ContentType="application/xhtml+xml" PartName="/chunk9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2c4a456" w14:textId="32c4a456">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LAB-3</w:t>
      </w:r>
    </w:p>
    <w:p/>
    <w:p>
      <w:pPr>
        <w:pStyle w:val="Subtitle"/>
      </w:pPr>
      <w:r>
        <w:t>Subtitle LOCAL_1.3.6.1.4.12559.11.1.1.20</w:t>
      </w:r>
    </w:p>
    <w:p>
      <w:pPr>
        <w:pStyle w:val="Style1"/>
      </w:pPr>
      <w:r>
        <w:t>May 24, 2016</w:t>
      </w:r>
    </w:p>
    <w:p/>
    <w:p/>
    <w:p>
      <w:pPr>
        <w:pStyle w:val="Style1"/>
      </w:pPr>
      <w:r>
        <w:t>HL7 Version 2.5</w:t>
      </w:r>
    </w:p>
    <w:p>
      <w:pPr>
        <w:pStyle w:val="Style1"/>
      </w:pPr>
      <w:r>
        <w:t>Document Version null</w:t>
      </w:r>
    </w:p>
    <w:p>
      <w:pPr>
        <w:pStyle w:val="Style1"/>
      </w:pPr>
      <w:r>
        <w:t>NIST</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Introduccin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El presente documento, se ha elaborado con la finalidad de establecer la estructura que deben seguir los mensajes relativos a la gestin de resultados de pruebas analticas, en los sistemas de informacin implicados en las integraciones de laboratorio. Se presenta siguiendo estrictamente el perfil LTW del dominio de </w:t>
      </w:r>
      <w:hyperlink r:id="rId19">
        <w:r>
          <w:rPr>
            <w:rFonts w:ascii="Arial Narrow"/>
            <w:b w:val="false"/>
            <w:i w:val="false"/>
            <w:color w:val="0000ff"/>
            <w:sz w:val="20"/>
            <w:u w:val="single"/>
          </w:rPr>
          <w:t>Laboratorio</w:t>
        </w:r>
      </w:hyperlink>
      <w:r>
        <w:rPr>
          <w:rFonts w:ascii="Arial Narrow"/>
          <w:b w:val="false"/>
          <w:i w:val="false"/>
          <w:color w:val="000000"/>
          <w:sz w:val="20"/>
        </w:rPr>
        <w:t>y concretamente la transaccin [LAB-3].</w:t>
      </w:r>
    </w:p>
    <w:p>
      <w:pPr>
        <w:spacing w:after="0"/>
        <w:ind w:left="0"/>
        <w:jc w:val="left"/>
      </w:pPr>
      <w:r>
        <w:rPr>
          <w:rFonts w:ascii="Arial Narrow"/>
          <w:b w:val="false"/>
          <w:i w:val="false"/>
          <w:color w:val="000000"/>
          <w:sz w:val="20"/>
        </w:rPr>
        <w:t>Sin embargo, no ser el nico conjunto de requisitos a tener en cuenta: para la completa integracin de un sistema de laboratorio, ser necesario el uso de otros perfiles dependientes (por ejemplo, de gestin de pacientes).</w:t>
      </w:r>
    </w:p>
    <w:p>
      <w:pPr>
        <w:spacing w:after="0"/>
        <w:ind w:left="0"/>
        <w:jc w:val="left"/>
      </w:pPr>
      <w:r>
        <w:rPr>
          <w:rFonts w:ascii="Arial Narrow"/>
          <w:b w:val="false"/>
          <w:i w:val="false"/>
          <w:color w:val="000000"/>
          <w:sz w:val="20"/>
        </w:rPr>
        <w:t>As mismo, este documento puede ser motivo de modificacin por parte de SCS siempre y cuando sea considerado necesario por parte de la Direccin Tcnica de Informtica de esta entidad.</w:t>
      </w:r>
    </w:p>
    <w:p>
      <w:pPr>
        <w:pStyle w:val="Heading2"/>
        <w:spacing w:after="0"/>
        <w:ind w:left="0"/>
        <w:jc w:val="left"/>
      </w:pPr>
      <w:r>
        <w:rPr>
          <w:rFonts w:ascii="Arial Narrow"/>
          <w:color w:val="000000"/>
          <w:u w:val="single"/>
        </w:rPr>
        <w:t>Propsito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Audiencia</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Organizacin de esta Gua</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Perfiles Referenciados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10"/>
        </w:numPr>
        <w:spacing w:after="0"/>
        <w:jc w:val="left"/>
      </w:pPr>
      <w:r>
        <w:rPr>
          <w:rFonts w:ascii="Arial Narrow"/>
          <w:b/>
          <w:i w:val="false"/>
          <w:color w:val="000000"/>
          <w:sz w:val="27"/>
        </w:rPr>
        <w:t>Visin General IHE</w:t>
      </w:r>
    </w:p>
    <w:p>
      <w:pPr>
        <w:spacing w:after="0"/>
        <w:ind w:left="0"/>
        <w:jc w:val="left"/>
      </w:pPr>
      <w:r>
        <w:br/>
      </w:r>
      <w:r>
        <w:rPr>
          <w:rFonts w:ascii="Arial Narrow"/>
          <w:b w:val="false"/>
          <w:i w:val="false"/>
          <w:color w:val="000000"/>
          <w:sz w:val="20"/>
        </w:rPr>
        <w:t>
</w:t>
      </w:r>
    </w:p>
    <w:p>
      <w:pPr>
        <w:spacing w:after="0"/>
        <w:ind w:left="0"/>
        <w:jc w:val="left"/>
      </w:pPr>
      <w:r>
        <w:rPr>
          <w:rFonts w:ascii="Arial Narrow"/>
          <w:b w:val="false"/>
          <w:i w:val="false"/>
          <w:color w:val="000000"/>
          <w:sz w:val="20"/>
        </w:rPr>
        <w:t>Integrating the Healthcare Enterprise (IHE) es una iniciativa diseada para estimular la integracin de los sistemas de informacin que soportan las instituciones sanitarias modernas. Su objetivo fundamental es asegurarse de que en el cuidado de los pacientes toda la informacin requerida para tomar decisiones mdicas es a la vez correcta y disposicin de los profesionales de la salud. La iniciativa IHE es tanto un proceso como un foro para fomentar los esfuerzos de integracin. Se define un marco tcnico para la ejecucin de los estndares de interoperabilidad establecidos para alcanzar los objetivos clnicos especficos. Incluye un riguroso proceso de pruebas para la aplicacin de este marco, organiza sesiones educativas, exposiciones en las principales reuniones de profesionales de la medicina para demostrar los beneficios de esta marco y fomentar su adopcin por la industria y los usuarios.</w:t>
      </w:r>
    </w:p>
    <w:p>
      <w:pPr>
        <w:spacing w:after="0"/>
        <w:ind w:left="0"/>
        <w:jc w:val="left"/>
      </w:pPr>
      <w:r>
        <w:rPr>
          <w:rFonts w:ascii="Arial Narrow"/>
          <w:b w:val="false"/>
          <w:i w:val="false"/>
          <w:color w:val="000000"/>
          <w:sz w:val="20"/>
        </w:rPr>
        <w:t>El enfoque empleado en la iniciativa IHE es para apoyar el uso de las normas existentes, por ejemplo, HL7, ASTM, DICOM, ISO, IETF, OASIS, CLSI y otros segn sea apropiado, en lugar de definir nuevas normas. perfiles IHE restringen an ms las opciones de configuracin en caso necesario en estos normas para garantizar que se pueden utilizar en sus respectivos dominios de una manera integrada entre los diferentes actores. Cuando aclaraciones o ampliaciones de las normas existentes son necesarias, IHE se refiere recomendaciones a los organismos de normalizacin pertinentes.</w:t>
      </w:r>
    </w:p>
    <w:p>
      <w:pPr>
        <w:pStyle w:val="Heading2"/>
        <w:spacing w:after="0"/>
        <w:ind w:left="0"/>
        <w:jc w:val="left"/>
      </w:pPr>
      <w:r>
        <w:rPr>
          <w:rFonts w:ascii="Arial Narrow"/>
          <w:color w:val="000000"/>
          <w:u w:val="single"/>
        </w:rPr>
        <w:t>Alcance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Alcance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Esta transaccin (LAB-3) transmite los resultados de la observacin desde el Order Filler (laboratorio) al Order Result Tracker cuando un resultado es obtenido, clnicamente validado, modificado o borrado a nivel de Order Filler.</w:t>
      </w:r>
    </w:p>
    <w:p>
      <w:pPr>
        <w:pStyle w:val="Heading3"/>
        <w:spacing w:after="0"/>
        <w:ind w:left="0"/>
        <w:jc w:val="left"/>
      </w:pPr>
      <w:r>
        <w:rPr>
          <w:rFonts w:ascii="Arial Narrow"/>
          <w:color w:val="000000"/>
          <w:u w:val="single"/>
        </w:rPr>
        <w:t>Fuera del alcance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Decisiones Tcnicas Claves [Convenciones]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Casos de Uso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Actores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t>[MISSING IMAGE: Roles de casos de uso, Roles de casos de uso ]</w:t>
      </w:r>
    </w:p>
    <w:p>
      <w:pPr>
        <w:spacing w:after="0"/>
        <w:ind w:left="0"/>
        <w:jc w:val="left"/>
      </w:pPr>
      <w:r>
        <w:br/>
      </w:r>
      <w:r>
        <w:rPr>
          <w:rFonts w:ascii="Arial Narrow"/>
          <w:b w:val="false"/>
          <w:i w:val="false"/>
          <w:color w:val="000000"/>
          <w:sz w:val="20"/>
        </w:rPr>
        <w:t>
</w:t>
      </w:r>
    </w:p>
    <w:p>
      <w:pPr>
        <w:spacing w:after="0"/>
        <w:ind w:left="0"/>
        <w:jc w:val="left"/>
      </w:pPr>
      <w:r>
        <w:rPr>
          <w:rFonts w:ascii="Arial Narrow"/>
          <w:b/>
          <w:i w:val="false"/>
          <w:color w:val="000000"/>
          <w:sz w:val="20"/>
        </w:rPr>
        <w:t>Order Filler</w:t>
      </w:r>
    </w:p>
    <w:p>
      <w:pPr>
        <w:spacing w:after="0"/>
        <w:ind w:left="0"/>
        <w:jc w:val="left"/>
      </w:pPr>
      <w:r>
        <w:rPr>
          <w:rFonts w:ascii="Arial Narrow"/>
          <w:b w:val="false"/>
          <w:i w:val="false"/>
          <w:color w:val="000000"/>
          <w:sz w:val="20"/>
        </w:rPr>
        <w:t>Proporciona notificacin al Order Result Tracker sobre la llegada de una muestra, obtencin de resultados tcnicamente validados, resultados clnicamente validados o modificacin/cancelacin de resultados, as como anulacin de pruebas.</w:t>
      </w:r>
    </w:p>
    <w:p>
      <w:pPr>
        <w:spacing w:after="0"/>
        <w:ind w:left="0"/>
        <w:jc w:val="left"/>
      </w:pPr>
      <w:r>
        <w:br/>
      </w:r>
      <w:r>
        <w:rPr>
          <w:rFonts w:ascii="Arial Narrow"/>
          <w:b w:val="false"/>
          <w:i w:val="false"/>
          <w:color w:val="000000"/>
          <w:sz w:val="20"/>
        </w:rPr>
        <w:t>
</w:t>
      </w:r>
    </w:p>
    <w:p>
      <w:pPr>
        <w:spacing w:after="0"/>
        <w:ind w:left="0"/>
        <w:jc w:val="left"/>
      </w:pPr>
      <w:r>
        <w:rPr>
          <w:rFonts w:ascii="Arial Narrow"/>
          <w:b/>
          <w:i w:val="false"/>
          <w:color w:val="000000"/>
          <w:sz w:val="20"/>
        </w:rPr>
        <w:t>Order Result Tracker</w:t>
      </w:r>
    </w:p>
    <w:p>
      <w:pPr>
        <w:spacing w:after="0"/>
        <w:ind w:left="0"/>
        <w:jc w:val="left"/>
      </w:pPr>
      <w:r>
        <w:rPr>
          <w:rFonts w:ascii="Arial Narrow"/>
          <w:b w:val="false"/>
          <w:i w:val="false"/>
          <w:color w:val="000000"/>
          <w:sz w:val="20"/>
        </w:rPr>
        <w:t>Recibe los resultados del Order Filler y da acceso a estos al resto de la organizacin sanitaria.</w:t>
      </w:r>
    </w:p>
    <w:p>
      <w:pPr>
        <w:pStyle w:val="Heading2"/>
        <w:spacing w:after="0"/>
        <w:ind w:left="0"/>
        <w:jc w:val="left"/>
      </w:pPr>
      <w:r>
        <w:rPr>
          <w:rFonts w:ascii="Arial Narrow"/>
          <w:color w:val="000000"/>
          <w:u w:val="single"/>
        </w:rPr>
        <w:t>Supuestos de casos de uso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Pre Condiciones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Post Condiciones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Requerimientos Funcionales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Diagramas de Interaccin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El siguiente diagrama muestra el flujo de mensajes durante un proceso normal de una orden desde el filler (laboratorio).</w:t>
      </w:r>
    </w:p>
    <w:p>
      <w:pPr>
        <w:spacing w:after="0"/>
        <w:ind w:left="0"/>
        <w:jc w:val="left"/>
      </w:pPr>
      <w:r>
        <w:rPr>
          <w:rFonts w:ascii="Arial Narrow"/>
          <w:b w:val="false"/>
          <w:i w:val="false"/>
          <w:color w:val="000000"/>
          <w:sz w:val="20"/>
        </w:rPr>
        <w:t>Para cada evento se indica el valor del estado del resultado del OBR (OBR-25) .</w:t>
      </w:r>
    </w:p>
    <w:p>
      <w:pPr>
        <w:spacing w:after="0"/>
        <w:ind w:left="0"/>
        <w:jc w:val="left"/>
      </w:pPr>
      <w:r>
        <w:t>[MISSING IMAGE: ,  ]</w:t>
      </w:r>
    </w:p>
    <w:p>
      <w:pPr>
        <w:spacing w:after="0"/>
        <w:ind w:left="0"/>
        <w:jc w:val="center"/>
      </w:pPr>
      <w:r>
        <w:rPr>
          <w:rFonts w:ascii="Arial Narrow"/>
          <w:b w:val="false"/>
          <w:i w:val="false"/>
          <w:color w:val="000000"/>
          <w:sz w:val="20"/>
        </w:rPr>
        <w:t>Proceso normal de gestin de resultados desde el filler.</w:t>
      </w:r>
    </w:p>
    <w:p>
      <w:pPr>
        <w:spacing w:after="0"/>
        <w:ind w:left="0"/>
        <w:jc w:val="left"/>
      </w:pPr>
      <w:r>
        <w:rPr>
          <w:rFonts w:ascii="Arial Narrow"/>
          <w:b w:val="false"/>
          <w:i w:val="false"/>
          <w:color w:val="000000"/>
          <w:sz w:val="20"/>
        </w:rPr>
        <w:t>Donde los valores de OBR-25 son:</w:t>
      </w:r>
    </w:p>
    <w:p>
      <w:pPr>
        <w:numPr>
          <w:ilvl w:val="0"/>
          <w:numId w:val="111"/>
        </w:numPr>
        <w:spacing w:after="0"/>
        <w:jc w:val="left"/>
      </w:pPr>
      <w:r>
        <w:rPr>
          <w:rFonts w:ascii="Arial Narrow"/>
          <w:b w:val="false"/>
          <w:i w:val="false"/>
          <w:color w:val="000000"/>
          <w:sz w:val="20"/>
        </w:rPr>
        <w:t>"S" Scheduled, si la muestra an no ha sido recibida o extrada.</w:t>
      </w:r>
    </w:p>
    <w:p>
      <w:pPr>
        <w:numPr>
          <w:ilvl w:val="0"/>
          <w:numId w:val="111"/>
        </w:numPr>
        <w:spacing w:after="0"/>
        <w:jc w:val="left"/>
      </w:pPr>
      <w:r>
        <w:rPr>
          <w:rFonts w:ascii="Arial Narrow"/>
          <w:b w:val="false"/>
          <w:i w:val="false"/>
          <w:color w:val="000000"/>
          <w:sz w:val="20"/>
        </w:rPr>
        <w:t>"I" si la muestra est disponible en el laboratorio.</w:t>
      </w:r>
    </w:p>
    <w:p>
      <w:pPr>
        <w:numPr>
          <w:ilvl w:val="0"/>
          <w:numId w:val="111"/>
        </w:numPr>
        <w:spacing w:after="0"/>
        <w:jc w:val="left"/>
      </w:pPr>
      <w:r>
        <w:rPr>
          <w:rFonts w:ascii="Arial Narrow"/>
          <w:b w:val="false"/>
          <w:i w:val="false"/>
          <w:color w:val="000000"/>
          <w:sz w:val="20"/>
        </w:rPr>
        <w:t>"R" Resultados con validacin tcnica.</w:t>
      </w:r>
    </w:p>
    <w:p>
      <w:pPr>
        <w:numPr>
          <w:ilvl w:val="0"/>
          <w:numId w:val="111"/>
        </w:numPr>
        <w:spacing w:after="0"/>
        <w:jc w:val="left"/>
      </w:pPr>
      <w:r>
        <w:rPr>
          <w:rFonts w:ascii="Arial Narrow"/>
          <w:b w:val="false"/>
          <w:i w:val="false"/>
          <w:color w:val="000000"/>
          <w:sz w:val="20"/>
        </w:rPr>
        <w:t>"P" Resultados con validacin clnica parciales.</w:t>
      </w:r>
    </w:p>
    <w:p>
      <w:pPr>
        <w:numPr>
          <w:ilvl w:val="0"/>
          <w:numId w:val="111"/>
        </w:numPr>
        <w:spacing w:after="0"/>
        <w:jc w:val="left"/>
      </w:pPr>
      <w:r>
        <w:rPr>
          <w:rFonts w:ascii="Arial Narrow"/>
          <w:b w:val="false"/>
          <w:i w:val="false"/>
          <w:color w:val="000000"/>
          <w:sz w:val="20"/>
        </w:rPr>
        <w:t>"F" Resultados con validacin clnica finales.</w:t>
      </w:r>
    </w:p>
    <w:p>
      <w:pPr>
        <w:spacing w:after="0"/>
        <w:ind w:left="0"/>
        <w:jc w:val="left"/>
      </w:pPr>
      <w:r>
        <w:rPr>
          <w:rFonts w:ascii="Arial Narrow"/>
          <w:b w:val="false"/>
          <w:i w:val="false"/>
          <w:color w:val="000000"/>
          <w:sz w:val="20"/>
        </w:rPr>
        <w:t>Si los resultados "R" sin validacin clnica, son enviados desde el laboratorio depender del caso particular y depende de la organizacin del servicio.</w:t>
      </w:r>
    </w:p>
    <w:p>
      <w:pPr>
        <w:pStyle w:val="Heading3"/>
        <w:spacing w:after="0"/>
        <w:ind w:left="0"/>
        <w:jc w:val="left"/>
      </w:pPr>
      <w:r>
        <w:rPr>
          <w:rFonts w:ascii="Arial Narrow"/>
          <w:color w:val="000000"/>
          <w:u w:val="single"/>
        </w:rPr>
        <w:t>Gestin de ACK. Modo Extendido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En HL7 el acuse de recibo se ha ampliado para distinguir entre los ack de aceptacin del mensaje y el acuse de recibo de aplicacin, as como las condiciones en las que se requiere cada uno.</w:t>
      </w:r>
    </w:p>
    <w:p>
      <w:pPr>
        <w:spacing w:after="0"/>
        <w:ind w:left="0"/>
        <w:jc w:val="left"/>
      </w:pPr>
      <w:r>
        <w:rPr>
          <w:rFonts w:ascii="Arial Narrow"/>
          <w:b w:val="false"/>
          <w:i w:val="false"/>
          <w:color w:val="000000"/>
          <w:sz w:val="20"/>
        </w:rPr>
        <w:t>Con un acuse de recibo positivo de aceptacin, el sistema de recepcin del mensaje almacena de una manera segura el mensaje y libera al sistema de envo de la necesidad de volver a enviar el mensaje. Despus de que el mensaje ha sido procesado por el sistema de recepcin, un acuse de recibo de aplicacin puede ser utilizado para devolver el estado resultante al sistema de envo.</w:t>
      </w:r>
    </w:p>
    <w:p>
      <w:pPr>
        <w:pStyle w:val="Heading3"/>
        <w:spacing w:after="0"/>
        <w:ind w:left="0"/>
        <w:jc w:val="left"/>
      </w:pPr>
      <w:r>
        <w:rPr>
          <w:rFonts w:ascii="Arial Narrow"/>
          <w:color w:val="000000"/>
          <w:u w:val="single"/>
        </w:rPr>
        <w:t>Control de Errores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General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Use Case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Specific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Scenario</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Interaction Model</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
      <w:pPr>
        <w:pStyle w:val="Heading1"/>
      </w:pPr>
      <w:r>
        <w:t>Message Infrastructure</w:t>
      </w:r>
    </w:p>
    <w:p>
      <w:pPr>
        <w:pStyle w:val="Heading2"/>
      </w:pPr>
      <w:r>
        <w:t>Conformance Profiles</w:t>
      </w:r>
    </w:p>
    <w:altChunk r:id="rId20"/>
    <w:p>
      <w:pPr>
        <w:pStyle w:val="Heading2"/>
      </w:pPr>
      <w:r>
        <w:t>Segments and Field Descriptions</w:t>
      </w:r>
    </w:p>
    <w:altChunk r:id="rId21"/>
    <w:altChunk r:id="rId22"/>
    <w:altChunk r:id="rId23"/>
    <w:altChunk r:id="rId24"/>
    <w:altChunk r:id="rId25"/>
    <w:altChunk r:id="rId26"/>
    <w:altChunk r:id="rId27"/>
    <w:altChunk r:id="rId28"/>
    <w:altChunk r:id="rId29"/>
    <w:altChunk r:id="rId30"/>
    <w:altChunk r:id="rId31"/>
    <w:altChunk r:id="rId32"/>
    <w:altChunk r:id="rId33"/>
    <w:altChunk r:id="rId34"/>
    <w:altChunk r:id="rId35"/>
    <w:altChunk r:id="rId36"/>
    <w:altChunk r:id="rId37"/>
    <w:altChunk r:id="rId38"/>
    <w:p>
      <w:pPr>
        <w:pStyle w:val="Heading2"/>
      </w:pPr>
      <w:r>
        <w:t>Datatypes</w:t>
      </w:r>
    </w:p>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p>
      <w:pPr>
        <w:pStyle w:val="Heading2"/>
      </w:pPr>
      <w:r>
        <w:t>Value Sets</w:t>
      </w:r>
    </w:p>
    <w:altChunk r:id="rId88"/>
    <w:altChunk r:id="rId89"/>
    <w:altChunk r:id="rId90"/>
    <w:altChunk r:id="rId91"/>
    <w:altChunk r:id="rId92"/>
    <w:altChunk r:id="rId93"/>
    <w:altChunk r:id="rId94"/>
    <w:altChunk r:id="rId95"/>
    <w:altChunk r:id="rId96"/>
    <w:altChunk r:id="rId97"/>
    <w:altChunk r:id="rId98"/>
    <w:altChunk r:id="rId99"/>
    <w:altChunk r:id="rId100"/>
    <w:altChunk r:id="rId101"/>
    <w:altChunk r:id="rId102"/>
    <w:altChunk r:id="rId103"/>
    <w:altChunk r:id="rId104"/>
    <w:altChunk r:id="rId105"/>
    <w:altChunk r:id="rId106"/>
    <w:altChunk r:id="rId107"/>
    <w:altChunk r:id="rId108"/>
    <w:altChunk r:id="rId109"/>
    <w:altChunk r:id="rId110"/>
    <w:altChunk r:id="rId111"/>
    <w:altChunk r:id="rId112"/>
    <w:altChunk r:id="rId113"/>
    <w:altChunk r:id="rId114"/>
    <w:altChunk r:id="rId115"/>
    <w:altChunk r:id="rId116"/>
    <w:altChunk r:id="rId117"/>
    <w:altChunk r:id="rId118"/>
    <w:altChunk r:id="rId119"/>
    <w:altChunk r:id="rId120"/>
    <w:altChunk r:id="rId121"/>
    <w:altChunk r:id="rId122"/>
    <w:altChunk r:id="rId123"/>
    <w:altChunk r:id="rId124"/>
    <w:altChunk r:id="rId125"/>
    <w:altChunk r:id="rId126"/>
    <w:altChunk r:id="rId127"/>
    <w:altChunk r:id="rId128"/>
    <w:altChunk r:id="rId129"/>
    <w:altChunk r:id="rId130"/>
    <w:altChunk r:id="rId131"/>
    <w:altChunk r:id="rId132"/>
    <w:altChunk r:id="rId133"/>
    <w:altChunk r:id="rId134"/>
    <w:altChunk r:id="rId135"/>
    <w:altChunk r:id="rId136"/>
    <w:altChunk r:id="rId137"/>
    <w:altChunk r:id="rId138"/>
    <w:altChunk r:id="rId139"/>
    <w:altChunk r:id="rId140"/>
    <w:altChunk r:id="rId141"/>
    <w:altChunk r:id="rId142"/>
    <w:altChunk r:id="rId143"/>
    <w:altChunk r:id="rId144"/>
    <w:altChunk r:id="rId145"/>
    <w:altChunk r:id="rId146"/>
    <w:altChunk r:id="rId147"/>
    <w:altChunk r:id="rId148"/>
    <w:altChunk r:id="rId149"/>
    <w:altChunk r:id="rId150"/>
    <w:altChunk r:id="rId151"/>
    <w:altChunk r:id="rId152"/>
    <w:altChunk r:id="rId153"/>
    <w:altChunk r:id="rId154"/>
    <w:altChunk r:id="rId155"/>
    <w:altChunk r:id="rId156"/>
    <w:altChunk r:id="rId157"/>
    <w:altChunk r:id="rId158"/>
    <w:altChunk r:id="rId159"/>
    <w:altChunk r:id="rId160"/>
    <w:altChunk r:id="rId161"/>
    <w:altChunk r:id="rId162"/>
    <w:altChunk r:id="rId163"/>
    <w:altChunk r:id="rId164"/>
    <w:altChunk r:id="rId165"/>
    <w:altChunk r:id="rId166"/>
    <w:altChunk r:id="rId167"/>
    <w:altChunk r:id="rId168"/>
    <w:altChunk r:id="rId169"/>
    <w:altChunk r:id="rId170"/>
    <w:altChunk r:id="rId171"/>
    <w:altChunk r:id="rId172"/>
    <w:altChunk r:id="rId173"/>
    <w:altChunk r:id="rId174"/>
    <w:altChunk r:id="rId175"/>
    <w:altChunk r:id="rId176"/>
    <w:altChunk r:id="rId177"/>
    <w:altChunk r:id="rId178"/>
    <w:altChunk r:id="rId179"/>
    <w:altChunk r:id="rId180"/>
    <w:altChunk r:id="rId181"/>
    <w:altChunk r:id="rId182"/>
    <w:altChunk r:id="rId183"/>
    <w:altChunk r:id="rId184"/>
    <w:altChunk r:id="rId185"/>
    <w:altChunk r:id="rId186"/>
    <w:altChunk r:id="rId187"/>
    <w:altChunk r:id="rId188"/>
    <w:altChunk r:id="rId189"/>
    <w:altChunk r:id="rId190"/>
    <w:altChunk r:id="rId191"/>
    <w:altChunk r:id="rId192"/>
    <w:altChunk r:id="rId193"/>
    <w:altChunk r:id="rId194"/>
    <w:altChunk r:id="rId195"/>
    <w:altChunk r:id="rId196"/>
    <w:altChunk r:id="rId197"/>
    <w:altChunk r:id="rId198"/>
    <w:altChunk r:id="rId199"/>
    <w:altChunk r:id="rId200"/>
    <w:altChunk r:id="rId201"/>
    <w:altChunk r:id="rId202"/>
    <w:altChunk r:id="rId203"/>
    <w:altChunk r:id="rId204"/>
    <w:altChunk r:id="rId205"/>
    <w:altChunk r:id="rId206"/>
    <w:altChunk r:id="rId207"/>
    <w:altChunk r:id="rId208"/>
    <w:altChunk r:id="rId209"/>
    <w:altChunk r:id="rId210"/>
    <w:altChunk r:id="rId211"/>
    <w:altChunk r:id="rId212"/>
    <w:altChunk r:id="rId213"/>
    <w:altChunk r:id="rId214"/>
    <w:altChunk r:id="rId215"/>
    <w:altChunk r:id="rId216"/>
    <w:altChunk r:id="rId217"/>
    <w:altChunk r:id="rId218"/>
    <w:altChunk r:id="rId219"/>
    <w:altChunk r:id="rId220"/>
    <w:altChunk r:id="rId221"/>
    <w:altChunk r:id="rId222"/>
    <w:altChunk r:id="rId223"/>
    <w:altChunk r:id="rId224"/>
    <w:altChunk r:id="rId225"/>
    <w:altChunk r:id="rId226"/>
    <w:altChunk r:id="rId227"/>
    <w:altChunk r:id="rId228"/>
    <w:altChunk r:id="rId229"/>
    <w:altChunk r:id="rId230"/>
    <w:altChunk r:id="rId231"/>
    <w:altChunk r:id="rId232"/>
    <w:altChunk r:id="rId233"/>
    <w:altChunk r:id="rId234"/>
    <w:altChunk r:id="rId235"/>
    <w:altChunk r:id="rId236"/>
    <w:altChunk r:id="rId237"/>
    <w:altChunk r:id="rId238"/>
    <w:altChunk r:id="rId239"/>
    <w:altChunk r:id="rId240"/>
    <w:altChunk r:id="rId241"/>
    <w:altChunk r:id="rId242"/>
    <w:altChunk r:id="rId243"/>
    <w:altChunk r:id="rId244"/>
    <w:altChunk r:id="rId245"/>
    <w:altChunk r:id="rId246"/>
    <w:altChunk r:id="rId247"/>
    <w:altChunk r:id="rId248"/>
    <w:altChunk r:id="rId249"/>
    <w:altChunk r:id="rId250"/>
    <w:altChunk r:id="rId251"/>
    <w:altChunk r:id="rId252"/>
    <w:altChunk r:id="rId253"/>
    <w:altChunk r:id="rId254"/>
    <w:altChunk r:id="rId255"/>
    <w:altChunk r:id="rId256"/>
    <w:altChunk r:id="rId257"/>
    <w:altChunk r:id="rId258"/>
    <w:altChunk r:id="rId259"/>
    <w:altChunk r:id="rId260"/>
    <w:altChunk r:id="rId261"/>
    <w:altChunk r:id="rId262"/>
    <w:altChunk r:id="rId263"/>
    <w:altChunk r:id="rId264"/>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decimal"/>
      <w:lvlText w:val="%1"/>
      <w:lvlJc w:val="left"/>
      <w:pPr>
        <w:ind w:left="960" w:hanging="360"/>
      </w:pPr>
    </w:lvl>
  </w:abstractNum>
  <w:abstractNum w:abstractNumId="62">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Mode="External" Target="http://www.ihe.net/Technical_Frameworks/#laboratory" Type="http://schemas.openxmlformats.org/officeDocument/2006/relationships/hyperlink" Id="rId19"/>
    <Relationship Target="../chunk.xhtml" Type="http://schemas.openxmlformats.org/officeDocument/2006/relationships/aFChunk" Id="rId20"/>
    <Relationship Target="../chunk2.xhtml" Type="http://schemas.openxmlformats.org/officeDocument/2006/relationships/aFChunk" Id="rId21"/>
    <Relationship Target="../chunk3.xhtml" Type="http://schemas.openxmlformats.org/officeDocument/2006/relationships/aFChunk" Id="rId22"/>
    <Relationship Target="../chunk4.xhtml" Type="http://schemas.openxmlformats.org/officeDocument/2006/relationships/aFChunk" Id="rId23"/>
    <Relationship Target="../chunk5.xhtml" Type="http://schemas.openxmlformats.org/officeDocument/2006/relationships/aFChunk" Id="rId24"/>
    <Relationship Target="../chunk6.xhtml" Type="http://schemas.openxmlformats.org/officeDocument/2006/relationships/aFChunk" Id="rId25"/>
    <Relationship Target="../chunk7.xhtml" Type="http://schemas.openxmlformats.org/officeDocument/2006/relationships/aFChunk" Id="rId26"/>
    <Relationship Target="../chunk8.xhtml" Type="http://schemas.openxmlformats.org/officeDocument/2006/relationships/aFChunk" Id="rId27"/>
    <Relationship Target="../chunk9.xhtml" Type="http://schemas.openxmlformats.org/officeDocument/2006/relationships/aFChunk" Id="rId28"/>
    <Relationship Target="../chunk10.xhtml" Type="http://schemas.openxmlformats.org/officeDocument/2006/relationships/aFChunk" Id="rId29"/>
    <Relationship Target="../chunk11.xhtml" Type="http://schemas.openxmlformats.org/officeDocument/2006/relationships/aFChunk" Id="rId30"/>
    <Relationship Target="../chunk12.xhtml" Type="http://schemas.openxmlformats.org/officeDocument/2006/relationships/aFChunk" Id="rId31"/>
    <Relationship Target="../chunk13.xhtml" Type="http://schemas.openxmlformats.org/officeDocument/2006/relationships/aFChunk" Id="rId32"/>
    <Relationship Target="../chunk14.xhtml" Type="http://schemas.openxmlformats.org/officeDocument/2006/relationships/aFChunk" Id="rId33"/>
    <Relationship Target="../chunk15.xhtml" Type="http://schemas.openxmlformats.org/officeDocument/2006/relationships/aFChunk" Id="rId34"/>
    <Relationship Target="../chunk16.xhtml" Type="http://schemas.openxmlformats.org/officeDocument/2006/relationships/aFChunk" Id="rId35"/>
    <Relationship Target="../chunk17.xhtml" Type="http://schemas.openxmlformats.org/officeDocument/2006/relationships/aFChunk" Id="rId36"/>
    <Relationship Target="../chunk18.xhtml" Type="http://schemas.openxmlformats.org/officeDocument/2006/relationships/aFChunk" Id="rId37"/>
    <Relationship Target="../chunk19.xhtml" Type="http://schemas.openxmlformats.org/officeDocument/2006/relationships/aFChunk" Id="rId38"/>
    <Relationship Target="../chunk20.xhtml" Type="http://schemas.openxmlformats.org/officeDocument/2006/relationships/aFChunk" Id="rId39"/>
    <Relationship Target="../chunk21.xhtml" Type="http://schemas.openxmlformats.org/officeDocument/2006/relationships/aFChunk" Id="rId40"/>
    <Relationship Target="../chunk22.xhtml" Type="http://schemas.openxmlformats.org/officeDocument/2006/relationships/aFChunk" Id="rId41"/>
    <Relationship Target="../chunk23.xhtml" Type="http://schemas.openxmlformats.org/officeDocument/2006/relationships/aFChunk" Id="rId42"/>
    <Relationship Target="../chunk24.xhtml" Type="http://schemas.openxmlformats.org/officeDocument/2006/relationships/aFChunk" Id="rId43"/>
    <Relationship Target="../chunk25.xhtml" Type="http://schemas.openxmlformats.org/officeDocument/2006/relationships/aFChunk" Id="rId44"/>
    <Relationship Target="../chunk26.xhtml" Type="http://schemas.openxmlformats.org/officeDocument/2006/relationships/aFChunk" Id="rId45"/>
    <Relationship Target="../chunk27.xhtml" Type="http://schemas.openxmlformats.org/officeDocument/2006/relationships/aFChunk" Id="rId46"/>
    <Relationship Target="../chunk28.xhtml" Type="http://schemas.openxmlformats.org/officeDocument/2006/relationships/aFChunk" Id="rId47"/>
    <Relationship Target="../chunk29.xhtml" Type="http://schemas.openxmlformats.org/officeDocument/2006/relationships/aFChunk" Id="rId48"/>
    <Relationship Target="../chunk30.xhtml" Type="http://schemas.openxmlformats.org/officeDocument/2006/relationships/aFChunk" Id="rId49"/>
    <Relationship Target="../chunk31.xhtml" Type="http://schemas.openxmlformats.org/officeDocument/2006/relationships/aFChunk" Id="rId50"/>
    <Relationship Target="../chunk32.xhtml" Type="http://schemas.openxmlformats.org/officeDocument/2006/relationships/aFChunk" Id="rId51"/>
    <Relationship Target="../chunk33.xhtml" Type="http://schemas.openxmlformats.org/officeDocument/2006/relationships/aFChunk" Id="rId52"/>
    <Relationship Target="../chunk34.xhtml" Type="http://schemas.openxmlformats.org/officeDocument/2006/relationships/aFChunk" Id="rId53"/>
    <Relationship Target="../chunk35.xhtml" Type="http://schemas.openxmlformats.org/officeDocument/2006/relationships/aFChunk" Id="rId54"/>
    <Relationship Target="../chunk36.xhtml" Type="http://schemas.openxmlformats.org/officeDocument/2006/relationships/aFChunk" Id="rId55"/>
    <Relationship Target="../chunk37.xhtml" Type="http://schemas.openxmlformats.org/officeDocument/2006/relationships/aFChunk" Id="rId56"/>
    <Relationship Target="../chunk38.xhtml" Type="http://schemas.openxmlformats.org/officeDocument/2006/relationships/aFChunk" Id="rId57"/>
    <Relationship Target="../chunk39.xhtml" Type="http://schemas.openxmlformats.org/officeDocument/2006/relationships/aFChunk" Id="rId58"/>
    <Relationship Target="../chunk40.xhtml" Type="http://schemas.openxmlformats.org/officeDocument/2006/relationships/aFChunk" Id="rId59"/>
    <Relationship Target="../chunk41.xhtml" Type="http://schemas.openxmlformats.org/officeDocument/2006/relationships/aFChunk" Id="rId60"/>
    <Relationship Target="../chunk42.xhtml" Type="http://schemas.openxmlformats.org/officeDocument/2006/relationships/aFChunk" Id="rId61"/>
    <Relationship Target="../chunk43.xhtml" Type="http://schemas.openxmlformats.org/officeDocument/2006/relationships/aFChunk" Id="rId62"/>
    <Relationship Target="../chunk44.xhtml" Type="http://schemas.openxmlformats.org/officeDocument/2006/relationships/aFChunk" Id="rId63"/>
    <Relationship Target="../chunk45.xhtml" Type="http://schemas.openxmlformats.org/officeDocument/2006/relationships/aFChunk" Id="rId64"/>
    <Relationship Target="../chunk46.xhtml" Type="http://schemas.openxmlformats.org/officeDocument/2006/relationships/aFChunk" Id="rId65"/>
    <Relationship Target="../chunk47.xhtml" Type="http://schemas.openxmlformats.org/officeDocument/2006/relationships/aFChunk" Id="rId66"/>
    <Relationship Target="../chunk48.xhtml" Type="http://schemas.openxmlformats.org/officeDocument/2006/relationships/aFChunk" Id="rId67"/>
    <Relationship Target="../chunk49.xhtml" Type="http://schemas.openxmlformats.org/officeDocument/2006/relationships/aFChunk" Id="rId68"/>
    <Relationship Target="../chunk50.xhtml" Type="http://schemas.openxmlformats.org/officeDocument/2006/relationships/aFChunk" Id="rId69"/>
    <Relationship Target="../chunk51.xhtml" Type="http://schemas.openxmlformats.org/officeDocument/2006/relationships/aFChunk" Id="rId70"/>
    <Relationship Target="../chunk52.xhtml" Type="http://schemas.openxmlformats.org/officeDocument/2006/relationships/aFChunk" Id="rId71"/>
    <Relationship Target="../chunk53.xhtml" Type="http://schemas.openxmlformats.org/officeDocument/2006/relationships/aFChunk" Id="rId72"/>
    <Relationship Target="../chunk54.xhtml" Type="http://schemas.openxmlformats.org/officeDocument/2006/relationships/aFChunk" Id="rId73"/>
    <Relationship Target="../chunk55.xhtml" Type="http://schemas.openxmlformats.org/officeDocument/2006/relationships/aFChunk" Id="rId74"/>
    <Relationship Target="../chunk56.xhtml" Type="http://schemas.openxmlformats.org/officeDocument/2006/relationships/aFChunk" Id="rId75"/>
    <Relationship Target="../chunk57.xhtml" Type="http://schemas.openxmlformats.org/officeDocument/2006/relationships/aFChunk" Id="rId76"/>
    <Relationship Target="../chunk58.xhtml" Type="http://schemas.openxmlformats.org/officeDocument/2006/relationships/aFChunk" Id="rId77"/>
    <Relationship Target="../chunk59.xhtml" Type="http://schemas.openxmlformats.org/officeDocument/2006/relationships/aFChunk" Id="rId78"/>
    <Relationship Target="../chunk60.xhtml" Type="http://schemas.openxmlformats.org/officeDocument/2006/relationships/aFChunk" Id="rId79"/>
    <Relationship Target="../chunk61.xhtml" Type="http://schemas.openxmlformats.org/officeDocument/2006/relationships/aFChunk" Id="rId80"/>
    <Relationship Target="../chunk62.xhtml" Type="http://schemas.openxmlformats.org/officeDocument/2006/relationships/aFChunk" Id="rId81"/>
    <Relationship Target="../chunk63.xhtml" Type="http://schemas.openxmlformats.org/officeDocument/2006/relationships/aFChunk" Id="rId82"/>
    <Relationship Target="../chunk64.xhtml" Type="http://schemas.openxmlformats.org/officeDocument/2006/relationships/aFChunk" Id="rId83"/>
    <Relationship Target="../chunk65.xhtml" Type="http://schemas.openxmlformats.org/officeDocument/2006/relationships/aFChunk" Id="rId84"/>
    <Relationship Target="../chunk66.xhtml" Type="http://schemas.openxmlformats.org/officeDocument/2006/relationships/aFChunk" Id="rId85"/>
    <Relationship Target="../chunk67.xhtml" Type="http://schemas.openxmlformats.org/officeDocument/2006/relationships/aFChunk" Id="rId86"/>
    <Relationship Target="../chunk68.xhtml" Type="http://schemas.openxmlformats.org/officeDocument/2006/relationships/aFChunk" Id="rId87"/>
    <Relationship Target="../chunk69.xhtml" Type="http://schemas.openxmlformats.org/officeDocument/2006/relationships/aFChunk" Id="rId88"/>
    <Relationship Target="../chunk70.xhtml" Type="http://schemas.openxmlformats.org/officeDocument/2006/relationships/aFChunk" Id="rId89"/>
    <Relationship Target="../chunk71.xhtml" Type="http://schemas.openxmlformats.org/officeDocument/2006/relationships/aFChunk" Id="rId90"/>
    <Relationship Target="../chunk72.xhtml" Type="http://schemas.openxmlformats.org/officeDocument/2006/relationships/aFChunk" Id="rId91"/>
    <Relationship Target="../chunk73.xhtml" Type="http://schemas.openxmlformats.org/officeDocument/2006/relationships/aFChunk" Id="rId92"/>
    <Relationship Target="../chunk74.xhtml" Type="http://schemas.openxmlformats.org/officeDocument/2006/relationships/aFChunk" Id="rId93"/>
    <Relationship Target="../chunk75.xhtml" Type="http://schemas.openxmlformats.org/officeDocument/2006/relationships/aFChunk" Id="rId94"/>
    <Relationship Target="../chunk76.xhtml" Type="http://schemas.openxmlformats.org/officeDocument/2006/relationships/aFChunk" Id="rId95"/>
    <Relationship Target="../chunk77.xhtml" Type="http://schemas.openxmlformats.org/officeDocument/2006/relationships/aFChunk" Id="rId96"/>
    <Relationship Target="../chunk78.xhtml" Type="http://schemas.openxmlformats.org/officeDocument/2006/relationships/aFChunk" Id="rId97"/>
    <Relationship Target="../chunk79.xhtml" Type="http://schemas.openxmlformats.org/officeDocument/2006/relationships/aFChunk" Id="rId98"/>
    <Relationship Target="../chunk80.xhtml" Type="http://schemas.openxmlformats.org/officeDocument/2006/relationships/aFChunk" Id="rId99"/>
    <Relationship Target="../chunk81.xhtml" Type="http://schemas.openxmlformats.org/officeDocument/2006/relationships/aFChunk" Id="rId100"/>
    <Relationship Target="../chunk82.xhtml" Type="http://schemas.openxmlformats.org/officeDocument/2006/relationships/aFChunk" Id="rId101"/>
    <Relationship Target="../chunk83.xhtml" Type="http://schemas.openxmlformats.org/officeDocument/2006/relationships/aFChunk" Id="rId102"/>
    <Relationship Target="../chunk84.xhtml" Type="http://schemas.openxmlformats.org/officeDocument/2006/relationships/aFChunk" Id="rId103"/>
    <Relationship Target="../chunk85.xhtml" Type="http://schemas.openxmlformats.org/officeDocument/2006/relationships/aFChunk" Id="rId104"/>
    <Relationship Target="../chunk86.xhtml" Type="http://schemas.openxmlformats.org/officeDocument/2006/relationships/aFChunk" Id="rId105"/>
    <Relationship Target="../chunk87.xhtml" Type="http://schemas.openxmlformats.org/officeDocument/2006/relationships/aFChunk" Id="rId106"/>
    <Relationship Target="../chunk88.xhtml" Type="http://schemas.openxmlformats.org/officeDocument/2006/relationships/aFChunk" Id="rId107"/>
    <Relationship Target="../chunk89.xhtml" Type="http://schemas.openxmlformats.org/officeDocument/2006/relationships/aFChunk" Id="rId108"/>
    <Relationship Target="../chunk90.xhtml" Type="http://schemas.openxmlformats.org/officeDocument/2006/relationships/aFChunk" Id="rId109"/>
    <Relationship Target="../chunk91.xhtml" Type="http://schemas.openxmlformats.org/officeDocument/2006/relationships/aFChunk" Id="rId110"/>
    <Relationship Target="../chunk92.xhtml" Type="http://schemas.openxmlformats.org/officeDocument/2006/relationships/aFChunk" Id="rId111"/>
    <Relationship Target="../chunk93.xhtml" Type="http://schemas.openxmlformats.org/officeDocument/2006/relationships/aFChunk" Id="rId112"/>
    <Relationship Target="../chunk94.xhtml" Type="http://schemas.openxmlformats.org/officeDocument/2006/relationships/aFChunk" Id="rId113"/>
    <Relationship Target="../chunk95.xhtml" Type="http://schemas.openxmlformats.org/officeDocument/2006/relationships/aFChunk" Id="rId114"/>
    <Relationship Target="../chunk96.xhtml" Type="http://schemas.openxmlformats.org/officeDocument/2006/relationships/aFChunk" Id="rId115"/>
    <Relationship Target="../chunk97.xhtml" Type="http://schemas.openxmlformats.org/officeDocument/2006/relationships/aFChunk" Id="rId116"/>
    <Relationship Target="../chunk98.xhtml" Type="http://schemas.openxmlformats.org/officeDocument/2006/relationships/aFChunk" Id="rId117"/>
    <Relationship Target="../chunk99.xhtml" Type="http://schemas.openxmlformats.org/officeDocument/2006/relationships/aFChunk" Id="rId118"/>
    <Relationship Target="../chunk100.xhtml" Type="http://schemas.openxmlformats.org/officeDocument/2006/relationships/aFChunk" Id="rId119"/>
    <Relationship Target="../chunk101.xhtml" Type="http://schemas.openxmlformats.org/officeDocument/2006/relationships/aFChunk" Id="rId120"/>
    <Relationship Target="../chunk102.xhtml" Type="http://schemas.openxmlformats.org/officeDocument/2006/relationships/aFChunk" Id="rId121"/>
    <Relationship Target="../chunk103.xhtml" Type="http://schemas.openxmlformats.org/officeDocument/2006/relationships/aFChunk" Id="rId122"/>
    <Relationship Target="../chunk104.xhtml" Type="http://schemas.openxmlformats.org/officeDocument/2006/relationships/aFChunk" Id="rId123"/>
    <Relationship Target="../chunk105.xhtml" Type="http://schemas.openxmlformats.org/officeDocument/2006/relationships/aFChunk" Id="rId124"/>
    <Relationship Target="../chunk106.xhtml" Type="http://schemas.openxmlformats.org/officeDocument/2006/relationships/aFChunk" Id="rId125"/>
    <Relationship Target="../chunk107.xhtml" Type="http://schemas.openxmlformats.org/officeDocument/2006/relationships/aFChunk" Id="rId126"/>
    <Relationship Target="../chunk108.xhtml" Type="http://schemas.openxmlformats.org/officeDocument/2006/relationships/aFChunk" Id="rId127"/>
    <Relationship Target="../chunk109.xhtml" Type="http://schemas.openxmlformats.org/officeDocument/2006/relationships/aFChunk" Id="rId128"/>
    <Relationship Target="../chunk110.xhtml" Type="http://schemas.openxmlformats.org/officeDocument/2006/relationships/aFChunk" Id="rId129"/>
    <Relationship Target="../chunk111.xhtml" Type="http://schemas.openxmlformats.org/officeDocument/2006/relationships/aFChunk" Id="rId130"/>
    <Relationship Target="../chunk112.xhtml" Type="http://schemas.openxmlformats.org/officeDocument/2006/relationships/aFChunk" Id="rId131"/>
    <Relationship Target="../chunk113.xhtml" Type="http://schemas.openxmlformats.org/officeDocument/2006/relationships/aFChunk" Id="rId132"/>
    <Relationship Target="../chunk114.xhtml" Type="http://schemas.openxmlformats.org/officeDocument/2006/relationships/aFChunk" Id="rId133"/>
    <Relationship Target="../chunk115.xhtml" Type="http://schemas.openxmlformats.org/officeDocument/2006/relationships/aFChunk" Id="rId134"/>
    <Relationship Target="../chunk116.xhtml" Type="http://schemas.openxmlformats.org/officeDocument/2006/relationships/aFChunk" Id="rId135"/>
    <Relationship Target="../chunk117.xhtml" Type="http://schemas.openxmlformats.org/officeDocument/2006/relationships/aFChunk" Id="rId136"/>
    <Relationship Target="../chunk118.xhtml" Type="http://schemas.openxmlformats.org/officeDocument/2006/relationships/aFChunk" Id="rId137"/>
    <Relationship Target="../chunk119.xhtml" Type="http://schemas.openxmlformats.org/officeDocument/2006/relationships/aFChunk" Id="rId138"/>
    <Relationship Target="../chunk120.xhtml" Type="http://schemas.openxmlformats.org/officeDocument/2006/relationships/aFChunk" Id="rId139"/>
    <Relationship Target="../chunk121.xhtml" Type="http://schemas.openxmlformats.org/officeDocument/2006/relationships/aFChunk" Id="rId140"/>
    <Relationship Target="../chunk122.xhtml" Type="http://schemas.openxmlformats.org/officeDocument/2006/relationships/aFChunk" Id="rId141"/>
    <Relationship Target="../chunk123.xhtml" Type="http://schemas.openxmlformats.org/officeDocument/2006/relationships/aFChunk" Id="rId142"/>
    <Relationship Target="../chunk124.xhtml" Type="http://schemas.openxmlformats.org/officeDocument/2006/relationships/aFChunk" Id="rId143"/>
    <Relationship Target="../chunk125.xhtml" Type="http://schemas.openxmlformats.org/officeDocument/2006/relationships/aFChunk" Id="rId144"/>
    <Relationship Target="../chunk126.xhtml" Type="http://schemas.openxmlformats.org/officeDocument/2006/relationships/aFChunk" Id="rId145"/>
    <Relationship Target="../chunk127.xhtml" Type="http://schemas.openxmlformats.org/officeDocument/2006/relationships/aFChunk" Id="rId146"/>
    <Relationship Target="../chunk128.xhtml" Type="http://schemas.openxmlformats.org/officeDocument/2006/relationships/aFChunk" Id="rId147"/>
    <Relationship Target="../chunk129.xhtml" Type="http://schemas.openxmlformats.org/officeDocument/2006/relationships/aFChunk" Id="rId148"/>
    <Relationship Target="../chunk130.xhtml" Type="http://schemas.openxmlformats.org/officeDocument/2006/relationships/aFChunk" Id="rId149"/>
    <Relationship Target="../chunk131.xhtml" Type="http://schemas.openxmlformats.org/officeDocument/2006/relationships/aFChunk" Id="rId150"/>
    <Relationship Target="../chunk132.xhtml" Type="http://schemas.openxmlformats.org/officeDocument/2006/relationships/aFChunk" Id="rId151"/>
    <Relationship Target="../chunk133.xhtml" Type="http://schemas.openxmlformats.org/officeDocument/2006/relationships/aFChunk" Id="rId152"/>
    <Relationship Target="../chunk134.xhtml" Type="http://schemas.openxmlformats.org/officeDocument/2006/relationships/aFChunk" Id="rId153"/>
    <Relationship Target="../chunk135.xhtml" Type="http://schemas.openxmlformats.org/officeDocument/2006/relationships/aFChunk" Id="rId154"/>
    <Relationship Target="../chunk136.xhtml" Type="http://schemas.openxmlformats.org/officeDocument/2006/relationships/aFChunk" Id="rId155"/>
    <Relationship Target="../chunk137.xhtml" Type="http://schemas.openxmlformats.org/officeDocument/2006/relationships/aFChunk" Id="rId156"/>
    <Relationship Target="../chunk138.xhtml" Type="http://schemas.openxmlformats.org/officeDocument/2006/relationships/aFChunk" Id="rId157"/>
    <Relationship Target="../chunk139.xhtml" Type="http://schemas.openxmlformats.org/officeDocument/2006/relationships/aFChunk" Id="rId158"/>
    <Relationship Target="../chunk140.xhtml" Type="http://schemas.openxmlformats.org/officeDocument/2006/relationships/aFChunk" Id="rId159"/>
    <Relationship Target="../chunk141.xhtml" Type="http://schemas.openxmlformats.org/officeDocument/2006/relationships/aFChunk" Id="rId160"/>
    <Relationship Target="../chunk142.xhtml" Type="http://schemas.openxmlformats.org/officeDocument/2006/relationships/aFChunk" Id="rId161"/>
    <Relationship Target="../chunk143.xhtml" Type="http://schemas.openxmlformats.org/officeDocument/2006/relationships/aFChunk" Id="rId162"/>
    <Relationship Target="../chunk144.xhtml" Type="http://schemas.openxmlformats.org/officeDocument/2006/relationships/aFChunk" Id="rId163"/>
    <Relationship Target="../chunk145.xhtml" Type="http://schemas.openxmlformats.org/officeDocument/2006/relationships/aFChunk" Id="rId164"/>
    <Relationship Target="../chunk146.xhtml" Type="http://schemas.openxmlformats.org/officeDocument/2006/relationships/aFChunk" Id="rId165"/>
    <Relationship Target="../chunk147.xhtml" Type="http://schemas.openxmlformats.org/officeDocument/2006/relationships/aFChunk" Id="rId166"/>
    <Relationship Target="../chunk148.xhtml" Type="http://schemas.openxmlformats.org/officeDocument/2006/relationships/aFChunk" Id="rId167"/>
    <Relationship Target="../chunk149.xhtml" Type="http://schemas.openxmlformats.org/officeDocument/2006/relationships/aFChunk" Id="rId168"/>
    <Relationship Target="../chunk150.xhtml" Type="http://schemas.openxmlformats.org/officeDocument/2006/relationships/aFChunk" Id="rId169"/>
    <Relationship Target="../chunk151.xhtml" Type="http://schemas.openxmlformats.org/officeDocument/2006/relationships/aFChunk" Id="rId170"/>
    <Relationship Target="../chunk152.xhtml" Type="http://schemas.openxmlformats.org/officeDocument/2006/relationships/aFChunk" Id="rId171"/>
    <Relationship Target="../chunk153.xhtml" Type="http://schemas.openxmlformats.org/officeDocument/2006/relationships/aFChunk" Id="rId172"/>
    <Relationship Target="../chunk154.xhtml" Type="http://schemas.openxmlformats.org/officeDocument/2006/relationships/aFChunk" Id="rId173"/>
    <Relationship Target="../chunk155.xhtml" Type="http://schemas.openxmlformats.org/officeDocument/2006/relationships/aFChunk" Id="rId174"/>
    <Relationship Target="../chunk156.xhtml" Type="http://schemas.openxmlformats.org/officeDocument/2006/relationships/aFChunk" Id="rId175"/>
    <Relationship Target="../chunk157.xhtml" Type="http://schemas.openxmlformats.org/officeDocument/2006/relationships/aFChunk" Id="rId176"/>
    <Relationship Target="../chunk158.xhtml" Type="http://schemas.openxmlformats.org/officeDocument/2006/relationships/aFChunk" Id="rId177"/>
    <Relationship Target="../chunk159.xhtml" Type="http://schemas.openxmlformats.org/officeDocument/2006/relationships/aFChunk" Id="rId178"/>
    <Relationship Target="../chunk160.xhtml" Type="http://schemas.openxmlformats.org/officeDocument/2006/relationships/aFChunk" Id="rId179"/>
    <Relationship Target="../chunk161.xhtml" Type="http://schemas.openxmlformats.org/officeDocument/2006/relationships/aFChunk" Id="rId180"/>
    <Relationship Target="../chunk162.xhtml" Type="http://schemas.openxmlformats.org/officeDocument/2006/relationships/aFChunk" Id="rId181"/>
    <Relationship Target="../chunk163.xhtml" Type="http://schemas.openxmlformats.org/officeDocument/2006/relationships/aFChunk" Id="rId182"/>
    <Relationship Target="../chunk164.xhtml" Type="http://schemas.openxmlformats.org/officeDocument/2006/relationships/aFChunk" Id="rId183"/>
    <Relationship Target="../chunk165.xhtml" Type="http://schemas.openxmlformats.org/officeDocument/2006/relationships/aFChunk" Id="rId184"/>
    <Relationship Target="../chunk166.xhtml" Type="http://schemas.openxmlformats.org/officeDocument/2006/relationships/aFChunk" Id="rId185"/>
    <Relationship Target="../chunk167.xhtml" Type="http://schemas.openxmlformats.org/officeDocument/2006/relationships/aFChunk" Id="rId186"/>
    <Relationship Target="../chunk168.xhtml" Type="http://schemas.openxmlformats.org/officeDocument/2006/relationships/aFChunk" Id="rId187"/>
    <Relationship Target="../chunk169.xhtml" Type="http://schemas.openxmlformats.org/officeDocument/2006/relationships/aFChunk" Id="rId188"/>
    <Relationship Target="../chunk170.xhtml" Type="http://schemas.openxmlformats.org/officeDocument/2006/relationships/aFChunk" Id="rId189"/>
    <Relationship Target="../chunk171.xhtml" Type="http://schemas.openxmlformats.org/officeDocument/2006/relationships/aFChunk" Id="rId190"/>
    <Relationship Target="../chunk172.xhtml" Type="http://schemas.openxmlformats.org/officeDocument/2006/relationships/aFChunk" Id="rId191"/>
    <Relationship Target="../chunk173.xhtml" Type="http://schemas.openxmlformats.org/officeDocument/2006/relationships/aFChunk" Id="rId192"/>
    <Relationship Target="../chunk174.xhtml" Type="http://schemas.openxmlformats.org/officeDocument/2006/relationships/aFChunk" Id="rId193"/>
    <Relationship Target="../chunk175.xhtml" Type="http://schemas.openxmlformats.org/officeDocument/2006/relationships/aFChunk" Id="rId194"/>
    <Relationship Target="../chunk176.xhtml" Type="http://schemas.openxmlformats.org/officeDocument/2006/relationships/aFChunk" Id="rId195"/>
    <Relationship Target="../chunk177.xhtml" Type="http://schemas.openxmlformats.org/officeDocument/2006/relationships/aFChunk" Id="rId196"/>
    <Relationship Target="../chunk178.xhtml" Type="http://schemas.openxmlformats.org/officeDocument/2006/relationships/aFChunk" Id="rId197"/>
    <Relationship Target="../chunk179.xhtml" Type="http://schemas.openxmlformats.org/officeDocument/2006/relationships/aFChunk" Id="rId198"/>
    <Relationship Target="../chunk180.xhtml" Type="http://schemas.openxmlformats.org/officeDocument/2006/relationships/aFChunk" Id="rId199"/>
    <Relationship Target="../chunk181.xhtml" Type="http://schemas.openxmlformats.org/officeDocument/2006/relationships/aFChunk" Id="rId200"/>
    <Relationship Target="../chunk182.xhtml" Type="http://schemas.openxmlformats.org/officeDocument/2006/relationships/aFChunk" Id="rId201"/>
    <Relationship Target="../chunk183.xhtml" Type="http://schemas.openxmlformats.org/officeDocument/2006/relationships/aFChunk" Id="rId202"/>
    <Relationship Target="../chunk184.xhtml" Type="http://schemas.openxmlformats.org/officeDocument/2006/relationships/aFChunk" Id="rId203"/>
    <Relationship Target="../chunk185.xhtml" Type="http://schemas.openxmlformats.org/officeDocument/2006/relationships/aFChunk" Id="rId204"/>
    <Relationship Target="../chunk186.xhtml" Type="http://schemas.openxmlformats.org/officeDocument/2006/relationships/aFChunk" Id="rId205"/>
    <Relationship Target="../chunk187.xhtml" Type="http://schemas.openxmlformats.org/officeDocument/2006/relationships/aFChunk" Id="rId206"/>
    <Relationship Target="../chunk188.xhtml" Type="http://schemas.openxmlformats.org/officeDocument/2006/relationships/aFChunk" Id="rId207"/>
    <Relationship Target="../chunk189.xhtml" Type="http://schemas.openxmlformats.org/officeDocument/2006/relationships/aFChunk" Id="rId208"/>
    <Relationship Target="../chunk190.xhtml" Type="http://schemas.openxmlformats.org/officeDocument/2006/relationships/aFChunk" Id="rId209"/>
    <Relationship Target="../chunk191.xhtml" Type="http://schemas.openxmlformats.org/officeDocument/2006/relationships/aFChunk" Id="rId210"/>
    <Relationship Target="../chunk192.xhtml" Type="http://schemas.openxmlformats.org/officeDocument/2006/relationships/aFChunk" Id="rId211"/>
    <Relationship Target="../chunk193.xhtml" Type="http://schemas.openxmlformats.org/officeDocument/2006/relationships/aFChunk" Id="rId212"/>
    <Relationship Target="../chunk194.xhtml" Type="http://schemas.openxmlformats.org/officeDocument/2006/relationships/aFChunk" Id="rId213"/>
    <Relationship Target="../chunk195.xhtml" Type="http://schemas.openxmlformats.org/officeDocument/2006/relationships/aFChunk" Id="rId214"/>
    <Relationship Target="../chunk196.xhtml" Type="http://schemas.openxmlformats.org/officeDocument/2006/relationships/aFChunk" Id="rId215"/>
    <Relationship Target="../chunk197.xhtml" Type="http://schemas.openxmlformats.org/officeDocument/2006/relationships/aFChunk" Id="rId216"/>
    <Relationship Target="../chunk198.xhtml" Type="http://schemas.openxmlformats.org/officeDocument/2006/relationships/aFChunk" Id="rId217"/>
    <Relationship Target="../chunk199.xhtml" Type="http://schemas.openxmlformats.org/officeDocument/2006/relationships/aFChunk" Id="rId218"/>
    <Relationship Target="../chunk200.xhtml" Type="http://schemas.openxmlformats.org/officeDocument/2006/relationships/aFChunk" Id="rId219"/>
    <Relationship Target="../chunk201.xhtml" Type="http://schemas.openxmlformats.org/officeDocument/2006/relationships/aFChunk" Id="rId220"/>
    <Relationship Target="../chunk202.xhtml" Type="http://schemas.openxmlformats.org/officeDocument/2006/relationships/aFChunk" Id="rId221"/>
    <Relationship Target="../chunk203.xhtml" Type="http://schemas.openxmlformats.org/officeDocument/2006/relationships/aFChunk" Id="rId222"/>
    <Relationship Target="../chunk204.xhtml" Type="http://schemas.openxmlformats.org/officeDocument/2006/relationships/aFChunk" Id="rId223"/>
    <Relationship Target="../chunk205.xhtml" Type="http://schemas.openxmlformats.org/officeDocument/2006/relationships/aFChunk" Id="rId224"/>
    <Relationship Target="../chunk206.xhtml" Type="http://schemas.openxmlformats.org/officeDocument/2006/relationships/aFChunk" Id="rId225"/>
    <Relationship Target="../chunk207.xhtml" Type="http://schemas.openxmlformats.org/officeDocument/2006/relationships/aFChunk" Id="rId226"/>
    <Relationship Target="../chunk208.xhtml" Type="http://schemas.openxmlformats.org/officeDocument/2006/relationships/aFChunk" Id="rId227"/>
    <Relationship Target="../chunk209.xhtml" Type="http://schemas.openxmlformats.org/officeDocument/2006/relationships/aFChunk" Id="rId228"/>
    <Relationship Target="../chunk210.xhtml" Type="http://schemas.openxmlformats.org/officeDocument/2006/relationships/aFChunk" Id="rId229"/>
    <Relationship Target="../chunk211.xhtml" Type="http://schemas.openxmlformats.org/officeDocument/2006/relationships/aFChunk" Id="rId230"/>
    <Relationship Target="../chunk212.xhtml" Type="http://schemas.openxmlformats.org/officeDocument/2006/relationships/aFChunk" Id="rId231"/>
    <Relationship Target="../chunk213.xhtml" Type="http://schemas.openxmlformats.org/officeDocument/2006/relationships/aFChunk" Id="rId232"/>
    <Relationship Target="../chunk214.xhtml" Type="http://schemas.openxmlformats.org/officeDocument/2006/relationships/aFChunk" Id="rId233"/>
    <Relationship Target="../chunk215.xhtml" Type="http://schemas.openxmlformats.org/officeDocument/2006/relationships/aFChunk" Id="rId234"/>
    <Relationship Target="../chunk216.xhtml" Type="http://schemas.openxmlformats.org/officeDocument/2006/relationships/aFChunk" Id="rId235"/>
    <Relationship Target="../chunk217.xhtml" Type="http://schemas.openxmlformats.org/officeDocument/2006/relationships/aFChunk" Id="rId236"/>
    <Relationship Target="../chunk218.xhtml" Type="http://schemas.openxmlformats.org/officeDocument/2006/relationships/aFChunk" Id="rId237"/>
    <Relationship Target="../chunk219.xhtml" Type="http://schemas.openxmlformats.org/officeDocument/2006/relationships/aFChunk" Id="rId238"/>
    <Relationship Target="../chunk220.xhtml" Type="http://schemas.openxmlformats.org/officeDocument/2006/relationships/aFChunk" Id="rId239"/>
    <Relationship Target="../chunk221.xhtml" Type="http://schemas.openxmlformats.org/officeDocument/2006/relationships/aFChunk" Id="rId240"/>
    <Relationship Target="../chunk222.xhtml" Type="http://schemas.openxmlformats.org/officeDocument/2006/relationships/aFChunk" Id="rId241"/>
    <Relationship Target="../chunk223.xhtml" Type="http://schemas.openxmlformats.org/officeDocument/2006/relationships/aFChunk" Id="rId242"/>
    <Relationship Target="../chunk224.xhtml" Type="http://schemas.openxmlformats.org/officeDocument/2006/relationships/aFChunk" Id="rId243"/>
    <Relationship Target="../chunk225.xhtml" Type="http://schemas.openxmlformats.org/officeDocument/2006/relationships/aFChunk" Id="rId244"/>
    <Relationship Target="../chunk226.xhtml" Type="http://schemas.openxmlformats.org/officeDocument/2006/relationships/aFChunk" Id="rId245"/>
    <Relationship Target="../chunk227.xhtml" Type="http://schemas.openxmlformats.org/officeDocument/2006/relationships/aFChunk" Id="rId246"/>
    <Relationship Target="../chunk228.xhtml" Type="http://schemas.openxmlformats.org/officeDocument/2006/relationships/aFChunk" Id="rId247"/>
    <Relationship Target="../chunk229.xhtml" Type="http://schemas.openxmlformats.org/officeDocument/2006/relationships/aFChunk" Id="rId248"/>
    <Relationship Target="../chunk230.xhtml" Type="http://schemas.openxmlformats.org/officeDocument/2006/relationships/aFChunk" Id="rId249"/>
    <Relationship Target="../chunk231.xhtml" Type="http://schemas.openxmlformats.org/officeDocument/2006/relationships/aFChunk" Id="rId250"/>
    <Relationship Target="../chunk232.xhtml" Type="http://schemas.openxmlformats.org/officeDocument/2006/relationships/aFChunk" Id="rId251"/>
    <Relationship Target="../chunk233.xhtml" Type="http://schemas.openxmlformats.org/officeDocument/2006/relationships/aFChunk" Id="rId252"/>
    <Relationship Target="../chunk234.xhtml" Type="http://schemas.openxmlformats.org/officeDocument/2006/relationships/aFChunk" Id="rId253"/>
    <Relationship Target="../chunk235.xhtml" Type="http://schemas.openxmlformats.org/officeDocument/2006/relationships/aFChunk" Id="rId254"/>
    <Relationship Target="../chunk236.xhtml" Type="http://schemas.openxmlformats.org/officeDocument/2006/relationships/aFChunk" Id="rId255"/>
    <Relationship Target="../chunk237.xhtml" Type="http://schemas.openxmlformats.org/officeDocument/2006/relationships/aFChunk" Id="rId256"/>
    <Relationship Target="../chunk238.xhtml" Type="http://schemas.openxmlformats.org/officeDocument/2006/relationships/aFChunk" Id="rId257"/>
    <Relationship Target="../chunk239.xhtml" Type="http://schemas.openxmlformats.org/officeDocument/2006/relationships/aFChunk" Id="rId258"/>
    <Relationship Target="../chunk240.xhtml" Type="http://schemas.openxmlformats.org/officeDocument/2006/relationships/aFChunk" Id="rId259"/>
    <Relationship Target="../chunk241.xhtml" Type="http://schemas.openxmlformats.org/officeDocument/2006/relationships/aFChunk" Id="rId260"/>
    <Relationship Target="../chunk242.xhtml" Type="http://schemas.openxmlformats.org/officeDocument/2006/relationships/aFChunk" Id="rId261"/>
    <Relationship Target="../chunk243.xhtml" Type="http://schemas.openxmlformats.org/officeDocument/2006/relationships/aFChunk" Id="rId262"/>
    <Relationship Target="../chunk244.xhtml" Type="http://schemas.openxmlformats.org/officeDocument/2006/relationships/aFChunk" Id="rId263"/>
    <Relationship Target="../chunk245.xhtml" Type="http://schemas.openxmlformats.org/officeDocument/2006/relationships/aFChunk" Id="rId264"/>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