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09a59e" w14:textId="3509a59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