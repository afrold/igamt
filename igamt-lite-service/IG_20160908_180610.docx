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9.xhtml"/>
  <Override ContentType="application/xhtml+xml" PartName="/chunk3.xhtml"/>
  <Override ContentType="application/xhtml+xml" PartName="/chunk30.xhtml"/>
  <Override ContentType="application/xhtml+xml" PartName="/chunk31.xhtml"/>
  <Override ContentType="application/xhtml+xml" PartName="/chunk32.xhtml"/>
  <Override ContentType="application/xhtml+xml" PartName="/chunk33.xhtml"/>
  <Override ContentType="application/xhtml+xml" PartName="/chunk34.xhtml"/>
  <Override ContentType="application/xhtml+xml" PartName="/chunk35.xhtml"/>
  <Override ContentType="application/xhtml+xml" PartName="/chunk36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f639869" w14:textId="3f639869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Vital Records Death Reporting</w:t>
      </w:r>
    </w:p>
    <w:p/>
    <w:p>
      <w:pPr>
        <w:pStyle w:val="Subtitle"/>
      </w:pPr>
      <w:r>
        <w:t>Subtitle Default Sub Title</w:t>
      </w:r>
    </w:p>
    <w:p>
      <w:pPr>
        <w:pStyle w:val="Style1"/>
      </w:pPr>
      <w:r>
        <w:t>May 24, 2016</w:t>
      </w:r>
    </w:p>
    <w:p/>
    <w:p/>
    <w:p>
      <w:pPr>
        <w:pStyle w:val="Style1"/>
      </w:pPr>
      <w:r>
        <w:t>HL7 Version 2.6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NIST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 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 Condition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Sequence diagram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Acknowledgement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Error Handling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p>
      <w:pPr>
        <w:pStyle w:val="Heading2"/>
      </w:pPr>
      <w:r>
        <w:t>Segments and Field Descriptions</w:t>
      </w:r>
    </w:p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p>
      <w:pPr>
        <w:pStyle w:val="Heading2"/>
      </w:pPr>
      <w:r>
        <w:t>Datatypes</w:t>
      </w:r>
    </w:p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p>
      <w:pPr>
        <w:pStyle w:val="Heading2"/>
      </w:pPr>
      <w:r>
        <w:t>Value Sets</w:t>
      </w:r>
    </w:p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