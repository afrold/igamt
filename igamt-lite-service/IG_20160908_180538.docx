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7bf42d5" w14:textId="37bf42d5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