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525bcc" w14:textId="31525bc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Datatypes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