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ea22eff" w14:textId="3ea22eff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