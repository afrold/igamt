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b1f689c" w14:textId="3b1f689c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