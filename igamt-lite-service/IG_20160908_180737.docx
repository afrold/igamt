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d049141" w14:textId="3d049141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