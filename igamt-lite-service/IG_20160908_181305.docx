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ccd2ba" w14:textId="3fccd2ba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August 16,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