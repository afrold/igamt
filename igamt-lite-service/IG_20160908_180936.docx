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ba61b7" w14:textId="38ba61b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