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b94157" w14:textId="30b94157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