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08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0fc41de" w14:textId="30fc41de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MN MIIC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altChunk r:id="rId326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    <Relationship Target="../chunk308.xhtml" Type="http://schemas.openxmlformats.org/officeDocument/2006/relationships/aFChunk" Id="rId326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